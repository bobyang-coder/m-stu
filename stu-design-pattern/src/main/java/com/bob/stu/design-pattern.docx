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策略模式Strategy</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ind w:left="360"/>
        <w:rPr>
          <w:rFonts w:hint="default" w:ascii="Times New Roman" w:hAnsi="Times New Roman" w:eastAsia="楷体" w:cs="Times New Roman"/>
        </w:rPr>
      </w:pPr>
      <w:r>
        <w:rPr>
          <w:rFonts w:hint="default" w:ascii="Times New Roman" w:hAnsi="Times New Roman" w:eastAsia="楷体" w:cs="Times New Roman"/>
        </w:rPr>
        <w:t>数据固定，目的固定，过程自定义</w:t>
      </w:r>
    </w:p>
    <w:p>
      <w:pPr>
        <w:ind w:left="360"/>
        <w:rPr>
          <w:rFonts w:hint="default" w:ascii="Times New Roman" w:hAnsi="Times New Roman" w:eastAsia="楷体" w:cs="Times New Roman"/>
        </w:rPr>
      </w:pPr>
      <w:r>
        <w:rPr>
          <w:rFonts w:hint="default" w:ascii="Times New Roman" w:hAnsi="Times New Roman" w:eastAsia="楷体" w:cs="Times New Roman"/>
        </w:rPr>
        <w:t>数据有了，目的明确，如何实现？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p>
      <w:pPr>
        <w:rPr>
          <w:rFonts w:hint="default" w:ascii="Times New Roman" w:hAnsi="Times New Roman" w:eastAsia="楷体" w:cs="Times New Roman"/>
          <w:lang w:val="en-US" w:eastAsia="zh-CN"/>
        </w:rPr>
      </w:pPr>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观察者模式Observer</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定义了对象之间的一对多依赖，这样一来，当一个对象改变状态时，它的所有依赖者都会收到通知并自动更新。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numPr>
          <w:ilvl w:val="0"/>
          <w:numId w:val="9"/>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可观察者observable(主题subject)</w:t>
      </w:r>
    </w:p>
    <w:p>
      <w:pPr>
        <w:numPr>
          <w:ilvl w:val="0"/>
          <w:numId w:val="9"/>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观察者observer</w:t>
      </w:r>
    </w:p>
    <w:p>
      <w:pPr>
        <w:numPr>
          <w:ilvl w:val="0"/>
          <w:numId w:val="9"/>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注册register</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numPr>
          <w:ilvl w:val="0"/>
          <w:numId w:val="10"/>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为交互对象之间的松耦合而努力</w:t>
      </w:r>
    </w:p>
    <w:p>
      <w:pPr>
        <w:ind w:left="420" w:leftChars="0"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可观察者与观察者都是使用接口，</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numPr>
          <w:ilvl w:val="0"/>
          <w:numId w:val="11"/>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定义主题接口和观察者接口(针对接口编程)；</w:t>
      </w:r>
    </w:p>
    <w:p>
      <w:pPr>
        <w:numPr>
          <w:ilvl w:val="0"/>
          <w:numId w:val="11"/>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具体主题实现类：</w:t>
      </w:r>
    </w:p>
    <w:p>
      <w:pPr>
        <w:numPr>
          <w:ilvl w:val="2"/>
          <w:numId w:val="11"/>
        </w:numPr>
        <w:ind w:left="1260" w:leftChars="0" w:hanging="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维护观察者注册信息，主要用于对观察者推送消息；</w:t>
      </w:r>
    </w:p>
    <w:p>
      <w:pPr>
        <w:numPr>
          <w:ilvl w:val="2"/>
          <w:numId w:val="11"/>
        </w:numPr>
        <w:ind w:left="1260" w:leftChars="0" w:hanging="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定义一个内容更状态，用于判断是否需要向观察者们推送消息；</w:t>
      </w:r>
    </w:p>
    <w:p>
      <w:pPr>
        <w:numPr>
          <w:ilvl w:val="0"/>
          <w:numId w:val="11"/>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具体观察者实现类：维护一个主题对象，主要用于后期取消订阅主题方便；</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numPr>
          <w:ilvl w:val="0"/>
          <w:numId w:val="12"/>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jdk的java.util.Observable和java.util.Observer</w:t>
      </w:r>
    </w:p>
    <w:p>
      <w:pPr>
        <w:numPr>
          <w:ilvl w:val="0"/>
          <w:numId w:val="12"/>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Jdk的Swing的JButton</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装饰器模式</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当想要对已有的类进行功能增强时，可以定义类，将已有对象传入，基于已有的功能，并提供加强功能，那么自定义的该类成为装饰类。</w:t>
      </w:r>
    </w:p>
    <w:p>
      <w:pPr>
        <w:ind w:firstLine="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ab/>
      </w:r>
      <w:r>
        <w:rPr>
          <w:rFonts w:hint="default" w:ascii="Times New Roman" w:hAnsi="Times New Roman" w:eastAsia="楷体" w:cs="Times New Roman"/>
          <w:lang w:val="en-US" w:eastAsia="zh-CN"/>
        </w:rPr>
        <w:t>一句话：构造函数进行传递，进行功能增强。</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numPr>
          <w:ilvl w:val="0"/>
          <w:numId w:val="13"/>
        </w:numPr>
        <w:ind w:firstLine="420" w:firstLineChars="0"/>
        <w:rPr>
          <w:rFonts w:hint="default" w:ascii="Times New Roman" w:hAnsi="Times New Roman" w:eastAsia="楷体" w:cs="Times New Roman"/>
        </w:rPr>
      </w:pPr>
      <w:r>
        <w:rPr>
          <w:rFonts w:hint="default" w:ascii="Times New Roman" w:hAnsi="Times New Roman" w:eastAsia="楷体" w:cs="Times New Roman"/>
        </w:rPr>
        <w:t>在装饰类中创建需要被装饰的类的对象，并私有化</w:t>
      </w:r>
    </w:p>
    <w:p>
      <w:pPr>
        <w:numPr>
          <w:ilvl w:val="0"/>
          <w:numId w:val="13"/>
        </w:numPr>
        <w:ind w:firstLine="420" w:firstLineChars="0"/>
        <w:rPr>
          <w:rFonts w:hint="default" w:ascii="Times New Roman" w:hAnsi="Times New Roman" w:eastAsia="楷体" w:cs="Times New Roman"/>
        </w:rPr>
      </w:pPr>
      <w:r>
        <w:rPr>
          <w:rFonts w:hint="default" w:ascii="Times New Roman" w:hAnsi="Times New Roman" w:eastAsia="楷体" w:cs="Times New Roman"/>
        </w:rPr>
        <w:t>装饰类通常会通过构造方法接受被装饰的对象，并基于被装饰的对象的功能，提供更强的功能。</w:t>
      </w:r>
    </w:p>
    <w:p>
      <w:pPr>
        <w:numPr>
          <w:ilvl w:val="0"/>
          <w:numId w:val="13"/>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rPr>
        <w:t>重写需要增强的方法，不需要增强的方法调用被装饰类的方法</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numPr>
          <w:ilvl w:val="0"/>
          <w:numId w:val="14"/>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BufferReader缓冲区技术</w:t>
      </w:r>
    </w:p>
    <w:p>
      <w:pPr>
        <w:numPr>
          <w:ilvl w:val="0"/>
          <w:numId w:val="14"/>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使用Filter过滤器解决get提交中文乱码问题时，通过对增强request的getParameter方法来实现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pStyle w:val="4"/>
        <w:rPr>
          <w:rFonts w:hint="default" w:ascii="Times New Roman" w:hAnsi="Times New Roman" w:eastAsia="楷体" w:cs="Times New Roman"/>
        </w:rPr>
      </w:pPr>
      <w:r>
        <w:rPr>
          <w:rFonts w:hint="default" w:ascii="Times New Roman" w:hAnsi="Times New Roman" w:eastAsia="楷体" w:cs="Times New Roman"/>
        </w:rPr>
        <w:t>装饰与继承的区别</w:t>
      </w:r>
    </w:p>
    <w:p>
      <w:pPr>
        <w:numPr>
          <w:ilvl w:val="0"/>
          <w:numId w:val="15"/>
        </w:numPr>
        <w:ind w:firstLine="420" w:firstLineChars="0"/>
        <w:rPr>
          <w:rFonts w:hint="default" w:ascii="Times New Roman" w:hAnsi="Times New Roman" w:eastAsia="楷体" w:cs="Times New Roman"/>
        </w:rPr>
      </w:pPr>
      <w:r>
        <w:rPr>
          <w:rFonts w:hint="default" w:ascii="Times New Roman" w:hAnsi="Times New Roman" w:eastAsia="楷体" w:cs="Times New Roman"/>
        </w:rPr>
        <w:t>装饰者模式比继承要灵活，避免了继承体系的臃肿，而且降低了类与类之间的关系</w:t>
      </w:r>
    </w:p>
    <w:p>
      <w:pPr>
        <w:numPr>
          <w:ilvl w:val="0"/>
          <w:numId w:val="15"/>
        </w:numPr>
        <w:ind w:firstLine="420" w:firstLineChars="0"/>
        <w:rPr>
          <w:rFonts w:hint="default" w:ascii="Times New Roman" w:hAnsi="Times New Roman" w:eastAsia="楷体" w:cs="Times New Roman"/>
        </w:rPr>
      </w:pPr>
      <w:r>
        <w:rPr>
          <w:rFonts w:hint="default" w:ascii="Times New Roman" w:hAnsi="Times New Roman" w:eastAsia="楷体" w:cs="Times New Roman"/>
        </w:rPr>
        <w:t>装饰类因为是增强已有对象，具备的功能和已有的是相同的，只不过是提供了更强的功能</w:t>
      </w:r>
    </w:p>
    <w:p>
      <w:pPr>
        <w:rPr>
          <w:rFonts w:hint="default" w:ascii="Times New Roman" w:hAnsi="Times New Roman" w:eastAsia="楷体" w:cs="Times New Roman"/>
        </w:rPr>
      </w:pPr>
      <w:r>
        <w:rPr>
          <w:rFonts w:hint="default" w:ascii="Times New Roman" w:hAnsi="Times New Roman" w:eastAsia="楷体" w:cs="Times New Roman"/>
        </w:rPr>
        <w:tab/>
      </w:r>
      <w:r>
        <w:rPr>
          <w:rFonts w:hint="default" w:ascii="Times New Roman" w:hAnsi="Times New Roman" w:eastAsia="楷体" w:cs="Times New Roman"/>
        </w:rPr>
        <w:t>所以一般装饰类与被装饰类通常是属于一个体系(并列关系，同属于一个父类或接口).</w:t>
      </w: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单例模式Singleton</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ind w:firstLine="420" w:firstLineChars="0"/>
        <w:rPr>
          <w:rFonts w:hint="default" w:ascii="Times New Roman" w:hAnsi="Times New Roman" w:eastAsia="楷体" w:cs="Times New Roman"/>
        </w:rPr>
      </w:pPr>
      <w:r>
        <w:rPr>
          <w:rFonts w:hint="default" w:ascii="Times New Roman" w:hAnsi="Times New Roman" w:eastAsia="楷体" w:cs="Times New Roman"/>
        </w:rPr>
        <w:t>目的：保证类对象的唯一性.</w:t>
      </w:r>
    </w:p>
    <w:p>
      <w:pPr>
        <w:rPr>
          <w:rFonts w:hint="default" w:ascii="Times New Roman" w:hAnsi="Times New Roman" w:eastAsia="楷体" w:cs="Times New Roman"/>
          <w:lang w:val="en-US" w:eastAsia="zh-CN"/>
        </w:rPr>
      </w:pPr>
      <w:r>
        <w:rPr>
          <w:rFonts w:hint="default" w:ascii="Times New Roman" w:hAnsi="Times New Roman" w:eastAsia="楷体" w:cs="Times New Roman"/>
        </w:rPr>
        <w:tab/>
      </w:r>
      <w:r>
        <w:rPr>
          <w:rFonts w:hint="default" w:ascii="Times New Roman" w:hAnsi="Times New Roman" w:eastAsia="楷体" w:cs="Times New Roman"/>
        </w:rPr>
        <w:t>单态(Single)，保证一个类的对象，在内存中的唯一性.</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numPr>
          <w:ilvl w:val="0"/>
          <w:numId w:val="16"/>
        </w:numPr>
        <w:ind w:firstLine="420" w:firstLineChars="0"/>
        <w:rPr>
          <w:rFonts w:hint="default" w:ascii="Times New Roman" w:hAnsi="Times New Roman" w:eastAsia="楷体" w:cs="Times New Roman"/>
        </w:rPr>
      </w:pPr>
      <w:r>
        <w:rPr>
          <w:rFonts w:hint="default" w:ascii="Times New Roman" w:hAnsi="Times New Roman" w:eastAsia="楷体" w:cs="Times New Roman"/>
        </w:rPr>
        <w:t>在本类的成员位置，创建私有的静态的本类实例</w:t>
      </w:r>
    </w:p>
    <w:p>
      <w:pPr>
        <w:numPr>
          <w:ilvl w:val="0"/>
          <w:numId w:val="16"/>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rPr>
        <w:t>私有无参构造方法</w:t>
      </w:r>
    </w:p>
    <w:p>
      <w:pPr>
        <w:numPr>
          <w:ilvl w:val="0"/>
          <w:numId w:val="16"/>
        </w:num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rPr>
        <w:t>定义public static的方法，返回本类对象.</w:t>
      </w:r>
      <w:r>
        <w:rPr>
          <w:rFonts w:hint="default" w:ascii="Times New Roman" w:hAnsi="Times New Roman" w:eastAsia="楷体" w:cs="Times New Roman"/>
        </w:rPr>
        <w:tab/>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numPr>
          <w:ilvl w:val="0"/>
          <w:numId w:val="17"/>
        </w:numPr>
        <w:ind w:firstLine="420" w:firstLineChars="0"/>
        <w:rPr>
          <w:rFonts w:hint="default" w:ascii="Times New Roman" w:hAnsi="Times New Roman" w:eastAsia="楷体" w:cs="Times New Roman"/>
        </w:rPr>
      </w:pPr>
      <w:r>
        <w:rPr>
          <w:rFonts w:hint="default" w:ascii="Times New Roman" w:hAnsi="Times New Roman" w:eastAsia="楷体" w:cs="Times New Roman"/>
          <w:lang w:val="en-US" w:eastAsia="zh-CN"/>
        </w:rPr>
        <w:t>饿汉式</w:t>
      </w:r>
    </w:p>
    <w:p>
      <w:pPr>
        <w:numPr>
          <w:ilvl w:val="1"/>
          <w:numId w:val="17"/>
        </w:numPr>
        <w:ind w:left="840" w:leftChars="0" w:hanging="420" w:firstLineChars="0"/>
        <w:rPr>
          <w:rFonts w:hint="default" w:ascii="Times New Roman" w:hAnsi="Times New Roman" w:eastAsia="楷体" w:cs="Times New Roman"/>
        </w:rPr>
      </w:pPr>
      <w:r>
        <w:rPr>
          <w:rFonts w:hint="default" w:ascii="Times New Roman" w:hAnsi="Times New Roman" w:eastAsia="楷体" w:cs="Times New Roman"/>
        </w:rPr>
        <w:t>优点</w:t>
      </w:r>
      <w:r>
        <w:rPr>
          <w:rFonts w:hint="default" w:ascii="Times New Roman" w:hAnsi="Times New Roman" w:eastAsia="楷体" w:cs="Times New Roman"/>
          <w:lang w:eastAsia="zh-CN"/>
        </w:rPr>
        <w:t>：</w:t>
      </w:r>
      <w:r>
        <w:rPr>
          <w:rFonts w:hint="default" w:ascii="Times New Roman" w:hAnsi="Times New Roman" w:eastAsia="楷体" w:cs="Times New Roman"/>
        </w:rPr>
        <w:t>开发中常见，线程安全的,</w:t>
      </w:r>
    </w:p>
    <w:p>
      <w:pPr>
        <w:numPr>
          <w:ilvl w:val="1"/>
          <w:numId w:val="17"/>
        </w:numPr>
        <w:ind w:left="840" w:leftChars="0" w:hanging="420" w:firstLineChars="0"/>
        <w:rPr>
          <w:rFonts w:hint="default" w:ascii="Times New Roman" w:hAnsi="Times New Roman" w:eastAsia="楷体" w:cs="Times New Roman"/>
        </w:rPr>
      </w:pPr>
      <w:r>
        <w:rPr>
          <w:rFonts w:hint="default" w:ascii="Times New Roman" w:hAnsi="Times New Roman" w:eastAsia="楷体" w:cs="Times New Roman"/>
        </w:rPr>
        <w:t>缺点：不管是否使用就创建对象，造成内存空间浪费。</w:t>
      </w:r>
    </w:p>
    <w:p>
      <w:pPr>
        <w:numPr>
          <w:ilvl w:val="0"/>
          <w:numId w:val="17"/>
        </w:numPr>
        <w:ind w:firstLine="420" w:firstLineChars="0"/>
        <w:rPr>
          <w:rFonts w:hint="default" w:ascii="Times New Roman" w:hAnsi="Times New Roman" w:eastAsia="楷体" w:cs="Times New Roman"/>
        </w:rPr>
      </w:pPr>
      <w:r>
        <w:rPr>
          <w:rFonts w:hint="default" w:ascii="Times New Roman" w:hAnsi="Times New Roman" w:eastAsia="楷体" w:cs="Times New Roman"/>
        </w:rPr>
        <w:t>懒汉式</w:t>
      </w:r>
    </w:p>
    <w:p>
      <w:pPr>
        <w:numPr>
          <w:ilvl w:val="1"/>
          <w:numId w:val="17"/>
        </w:numPr>
        <w:ind w:left="840" w:leftChars="0" w:hanging="420" w:firstLineChars="0"/>
        <w:rPr>
          <w:rFonts w:hint="default" w:ascii="Times New Roman" w:hAnsi="Times New Roman" w:eastAsia="楷体" w:cs="Times New Roman"/>
        </w:rPr>
      </w:pPr>
      <w:r>
        <w:rPr>
          <w:rFonts w:hint="default" w:ascii="Times New Roman" w:hAnsi="Times New Roman" w:eastAsia="楷体" w:cs="Times New Roman"/>
          <w:lang w:val="en-US" w:eastAsia="zh-CN"/>
        </w:rPr>
        <w:t>缺点：</w:t>
      </w:r>
      <w:r>
        <w:rPr>
          <w:rFonts w:hint="default" w:ascii="Times New Roman" w:hAnsi="Times New Roman" w:eastAsia="楷体" w:cs="Times New Roman"/>
        </w:rPr>
        <w:t>对象延迟加载，会出现安全问题，对象不唯一</w:t>
      </w:r>
    </w:p>
    <w:p>
      <w:pPr>
        <w:numPr>
          <w:numId w:val="0"/>
        </w:numPr>
        <w:rPr>
          <w:rFonts w:hint="default" w:ascii="Times New Roman" w:hAnsi="Times New Roman" w:eastAsia="楷体" w:cs="Times New Roman"/>
        </w:rPr>
      </w:pPr>
    </w:p>
    <w:p>
      <w:pPr>
        <w:numPr>
          <w:numId w:val="0"/>
        </w:numPr>
        <w:ind w:left="420" w:leftChars="0" w:firstLine="420" w:firstLineChars="0"/>
        <w:rPr>
          <w:rFonts w:hint="default" w:ascii="Times New Roman" w:hAnsi="Times New Roman" w:eastAsia="楷体" w:cs="Times New Roman"/>
          <w:lang w:val="en-US" w:eastAsia="zh-CN"/>
        </w:rPr>
      </w:pP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pStyle w:val="4"/>
        <w:rPr>
          <w:rFonts w:hint="default" w:ascii="Times New Roman" w:hAnsi="Times New Roman" w:eastAsia="楷体" w:cs="Times New Roman"/>
        </w:rPr>
      </w:pPr>
      <w:r>
        <w:rPr>
          <w:rFonts w:hint="default" w:ascii="Times New Roman" w:hAnsi="Times New Roman" w:eastAsia="楷体" w:cs="Times New Roman"/>
        </w:rPr>
        <w:tab/>
      </w:r>
      <w:r>
        <w:rPr>
          <w:rFonts w:hint="default" w:ascii="Times New Roman" w:hAnsi="Times New Roman" w:eastAsia="楷体" w:cs="Times New Roman"/>
        </w:rPr>
        <w:t>饿汉式</w:t>
      </w:r>
    </w:p>
    <w:p>
      <w:pPr>
        <w:rPr>
          <w:rFonts w:hint="default" w:ascii="Times New Roman" w:hAnsi="Times New Roman" w:eastAsia="楷体" w:cs="Times New Roman"/>
        </w:rPr>
      </w:pPr>
      <w:r>
        <w:rPr>
          <w:rFonts w:hint="default" w:ascii="Times New Roman" w:hAnsi="Times New Roman" w:eastAsia="楷体" w:cs="Times New Roman"/>
        </w:rPr>
        <w:t>优点：开发中常见，线程安全的,</w:t>
      </w:r>
    </w:p>
    <w:p>
      <w:pPr>
        <w:rPr>
          <w:rFonts w:hint="default" w:ascii="Times New Roman" w:hAnsi="Times New Roman" w:eastAsia="楷体" w:cs="Times New Roman"/>
        </w:rPr>
      </w:pPr>
      <w:r>
        <w:rPr>
          <w:rFonts w:hint="default" w:ascii="Times New Roman" w:hAnsi="Times New Roman" w:eastAsia="楷体" w:cs="Times New Roman"/>
        </w:rPr>
        <w:t>缺点：不管是否使用就创建对象，造成内存空间浪费。</w:t>
      </w:r>
    </w:p>
    <w:p>
      <w:pPr>
        <w:rPr>
          <w:rFonts w:hint="default" w:ascii="Times New Roman" w:hAnsi="Times New Roman" w:eastAsia="楷体" w:cs="Times New Roman"/>
        </w:rPr>
      </w:pPr>
      <w:r>
        <w:rPr>
          <w:rFonts w:hint="default" w:ascii="Times New Roman" w:hAnsi="Times New Roman" w:eastAsia="楷体" w:cs="Times New Roman"/>
        </w:rPr>
        <w:t>模板代码:</w:t>
      </w:r>
    </w:p>
    <w:tbl>
      <w:tblPr>
        <w:tblStyle w:val="4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default" w:ascii="Times New Roman" w:hAnsi="Times New Roman" w:eastAsia="楷体" w:cs="Times New Roman"/>
              </w:rPr>
            </w:pPr>
            <w:r>
              <w:rPr>
                <w:rFonts w:hint="default" w:ascii="Times New Roman" w:hAnsi="Times New Roman" w:eastAsia="楷体" w:cs="Times New Roman"/>
              </w:rPr>
              <w:t>class Single{</w:t>
            </w:r>
          </w:p>
          <w:p>
            <w:pPr>
              <w:rPr>
                <w:rFonts w:hint="default" w:ascii="Times New Roman" w:hAnsi="Times New Roman" w:eastAsia="楷体" w:cs="Times New Roman"/>
              </w:rPr>
            </w:pPr>
            <w:r>
              <w:rPr>
                <w:rFonts w:hint="default" w:ascii="Times New Roman" w:hAnsi="Times New Roman" w:eastAsia="楷体" w:cs="Times New Roman"/>
              </w:rPr>
              <w:t xml:space="preserve">    private static Single single = new Single();</w:t>
            </w:r>
          </w:p>
          <w:p>
            <w:pPr>
              <w:rPr>
                <w:rFonts w:hint="default" w:ascii="Times New Roman" w:hAnsi="Times New Roman" w:eastAsia="楷体" w:cs="Times New Roman"/>
              </w:rPr>
            </w:pPr>
            <w:r>
              <w:rPr>
                <w:rFonts w:hint="default" w:ascii="Times New Roman" w:hAnsi="Times New Roman" w:eastAsia="楷体" w:cs="Times New Roman"/>
              </w:rPr>
              <w:t xml:space="preserve">    private Singele(){}</w:t>
            </w:r>
          </w:p>
          <w:p>
            <w:pPr>
              <w:rPr>
                <w:rFonts w:hint="default" w:ascii="Times New Roman" w:hAnsi="Times New Roman" w:eastAsia="楷体" w:cs="Times New Roman"/>
              </w:rPr>
            </w:pPr>
            <w:r>
              <w:rPr>
                <w:rFonts w:hint="default" w:ascii="Times New Roman" w:hAnsi="Times New Roman" w:eastAsia="楷体" w:cs="Times New Roman"/>
              </w:rPr>
              <w:t xml:space="preserve">    public static Single getInstance(){</w:t>
            </w:r>
          </w:p>
          <w:p>
            <w:pPr>
              <w:rPr>
                <w:rFonts w:hint="default" w:ascii="Times New Roman" w:hAnsi="Times New Roman" w:eastAsia="楷体" w:cs="Times New Roman"/>
              </w:rPr>
            </w:pPr>
            <w:r>
              <w:rPr>
                <w:rFonts w:hint="default" w:ascii="Times New Roman" w:hAnsi="Times New Roman" w:eastAsia="楷体" w:cs="Times New Roman"/>
              </w:rPr>
              <w:t xml:space="preserve">        return single;</w:t>
            </w:r>
          </w:p>
          <w:p>
            <w:pPr>
              <w:rPr>
                <w:rFonts w:hint="default" w:ascii="Times New Roman" w:hAnsi="Times New Roman" w:eastAsia="楷体" w:cs="Times New Roman"/>
              </w:rPr>
            </w:pPr>
            <w:r>
              <w:rPr>
                <w:rFonts w:hint="default" w:ascii="Times New Roman" w:hAnsi="Times New Roman" w:eastAsia="楷体" w:cs="Times New Roman"/>
              </w:rPr>
              <w:t xml:space="preserve">    }</w:t>
            </w:r>
          </w:p>
        </w:tc>
      </w:tr>
    </w:tbl>
    <w:p>
      <w:pPr>
        <w:rPr>
          <w:rFonts w:hint="default" w:ascii="Times New Roman" w:hAnsi="Times New Roman" w:eastAsia="楷体" w:cs="Times New Roman"/>
        </w:rPr>
      </w:pPr>
    </w:p>
    <w:p>
      <w:pPr>
        <w:rPr>
          <w:rFonts w:hint="default" w:ascii="Times New Roman" w:hAnsi="Times New Roman" w:eastAsia="楷体" w:cs="Times New Roman"/>
        </w:rPr>
      </w:pPr>
      <w:r>
        <w:rPr>
          <w:rFonts w:hint="default" w:ascii="Times New Roman" w:hAnsi="Times New Roman" w:eastAsia="楷体" w:cs="Times New Roman"/>
        </w:rPr>
        <w:t>}</w:t>
      </w:r>
      <w:r>
        <w:rPr>
          <w:rFonts w:hint="default" w:ascii="Times New Roman" w:hAnsi="Times New Roman" w:eastAsia="楷体" w:cs="Times New Roman"/>
        </w:rPr>
        <w:tab/>
      </w:r>
      <w:r>
        <w:rPr>
          <w:rFonts w:hint="default" w:ascii="Times New Roman" w:hAnsi="Times New Roman" w:eastAsia="楷体" w:cs="Times New Roman"/>
        </w:rPr>
        <w:t xml:space="preserve"> </w:t>
      </w:r>
    </w:p>
    <w:p>
      <w:pPr>
        <w:pStyle w:val="4"/>
        <w:rPr>
          <w:rFonts w:hint="default" w:ascii="Times New Roman" w:hAnsi="Times New Roman" w:eastAsia="楷体" w:cs="Times New Roman"/>
        </w:rPr>
      </w:pPr>
      <w:r>
        <w:rPr>
          <w:rFonts w:hint="default" w:ascii="Times New Roman" w:hAnsi="Times New Roman" w:eastAsia="楷体" w:cs="Times New Roman"/>
        </w:rPr>
        <w:t>懒汉式</w:t>
      </w:r>
    </w:p>
    <w:p>
      <w:pPr>
        <w:pStyle w:val="5"/>
        <w:rPr>
          <w:rFonts w:hint="default" w:ascii="Times New Roman" w:hAnsi="Times New Roman" w:eastAsia="楷体" w:cs="Times New Roman"/>
        </w:rPr>
      </w:pPr>
      <w:r>
        <w:rPr>
          <w:rFonts w:hint="default" w:ascii="Times New Roman" w:hAnsi="Times New Roman" w:eastAsia="楷体" w:cs="Times New Roman"/>
        </w:rPr>
        <w:t>写法1</w:t>
      </w:r>
    </w:p>
    <w:p>
      <w:pPr>
        <w:rPr>
          <w:rFonts w:hint="default" w:ascii="Times New Roman" w:hAnsi="Times New Roman" w:eastAsia="楷体" w:cs="Times New Roman"/>
        </w:rPr>
      </w:pPr>
      <w:r>
        <w:rPr>
          <w:rFonts w:hint="default" w:ascii="Times New Roman" w:hAnsi="Times New Roman" w:eastAsia="楷体" w:cs="Times New Roman"/>
        </w:rPr>
        <w:t>代码实现:</w:t>
      </w:r>
    </w:p>
    <w:tbl>
      <w:tblPr>
        <w:tblStyle w:val="4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ind w:firstLine="420"/>
              <w:rPr>
                <w:rFonts w:hint="default" w:ascii="Times New Roman" w:hAnsi="Times New Roman" w:eastAsia="楷体" w:cs="Times New Roman"/>
              </w:rPr>
            </w:pPr>
            <w:r>
              <w:rPr>
                <w:rFonts w:hint="default" w:ascii="Times New Roman" w:hAnsi="Times New Roman" w:eastAsia="楷体" w:cs="Times New Roman"/>
              </w:rPr>
              <w:t>//1.私有的静态的本类实例</w:t>
            </w:r>
          </w:p>
          <w:p>
            <w:pPr>
              <w:rPr>
                <w:rFonts w:hint="default" w:ascii="Times New Roman" w:hAnsi="Times New Roman" w:eastAsia="楷体" w:cs="Times New Roman"/>
              </w:rPr>
            </w:pPr>
            <w:r>
              <w:rPr>
                <w:rFonts w:hint="default" w:ascii="Times New Roman" w:hAnsi="Times New Roman" w:eastAsia="楷体" w:cs="Times New Roman"/>
              </w:rPr>
              <w:t xml:space="preserve">    private static JDBCUtils instance;</w:t>
            </w:r>
          </w:p>
          <w:p>
            <w:pPr>
              <w:rPr>
                <w:rFonts w:hint="default" w:ascii="Times New Roman" w:hAnsi="Times New Roman" w:eastAsia="楷体" w:cs="Times New Roman"/>
              </w:rPr>
            </w:pPr>
            <w:r>
              <w:rPr>
                <w:rFonts w:hint="default" w:ascii="Times New Roman" w:hAnsi="Times New Roman" w:eastAsia="楷体" w:cs="Times New Roman"/>
              </w:rPr>
              <w:t xml:space="preserve">    //2.私有无参构造方法</w:t>
            </w:r>
          </w:p>
          <w:p>
            <w:pPr>
              <w:rPr>
                <w:rFonts w:hint="default" w:ascii="Times New Roman" w:hAnsi="Times New Roman" w:eastAsia="楷体" w:cs="Times New Roman"/>
              </w:rPr>
            </w:pPr>
            <w:r>
              <w:rPr>
                <w:rFonts w:hint="default" w:ascii="Times New Roman" w:hAnsi="Times New Roman" w:eastAsia="楷体" w:cs="Times New Roman"/>
              </w:rPr>
              <w:t xml:space="preserve">    private JDBCUtils(){}</w:t>
            </w:r>
          </w:p>
          <w:p>
            <w:pPr>
              <w:rPr>
                <w:rFonts w:hint="default" w:ascii="Times New Roman" w:hAnsi="Times New Roman" w:eastAsia="楷体" w:cs="Times New Roman"/>
              </w:rPr>
            </w:pPr>
            <w:r>
              <w:rPr>
                <w:rFonts w:hint="default" w:ascii="Times New Roman" w:hAnsi="Times New Roman" w:eastAsia="楷体" w:cs="Times New Roman"/>
              </w:rPr>
              <w:t xml:space="preserve">    //3.提供获取本类实例的公共的静态方法</w:t>
            </w:r>
          </w:p>
          <w:p>
            <w:pPr>
              <w:rPr>
                <w:rFonts w:hint="default" w:ascii="Times New Roman" w:hAnsi="Times New Roman" w:eastAsia="楷体" w:cs="Times New Roman"/>
              </w:rPr>
            </w:pPr>
            <w:r>
              <w:rPr>
                <w:rFonts w:hint="default" w:ascii="Times New Roman" w:hAnsi="Times New Roman" w:eastAsia="楷体" w:cs="Times New Roman"/>
              </w:rPr>
              <w:t xml:space="preserve">    public static JDBCUtils getInstance(){</w:t>
            </w:r>
          </w:p>
          <w:p>
            <w:pPr>
              <w:rPr>
                <w:rFonts w:hint="default" w:ascii="Times New Roman" w:hAnsi="Times New Roman" w:eastAsia="楷体" w:cs="Times New Roman"/>
              </w:rPr>
            </w:pPr>
            <w:r>
              <w:rPr>
                <w:rFonts w:hint="default" w:ascii="Times New Roman" w:hAnsi="Times New Roman" w:eastAsia="楷体" w:cs="Times New Roman"/>
              </w:rPr>
              <w:t xml:space="preserve">        if (instance==null) {            </w:t>
            </w:r>
          </w:p>
          <w:p>
            <w:pPr>
              <w:rPr>
                <w:rFonts w:hint="default" w:ascii="Times New Roman" w:hAnsi="Times New Roman" w:eastAsia="楷体" w:cs="Times New Roman"/>
              </w:rPr>
            </w:pPr>
            <w:r>
              <w:rPr>
                <w:rFonts w:hint="default" w:ascii="Times New Roman" w:hAnsi="Times New Roman" w:eastAsia="楷体" w:cs="Times New Roman"/>
              </w:rPr>
              <w:t xml:space="preserve">            instance = new JDBCUtils();</w:t>
            </w:r>
          </w:p>
          <w:p>
            <w:pPr>
              <w:rPr>
                <w:rFonts w:hint="default" w:ascii="Times New Roman" w:hAnsi="Times New Roman" w:eastAsia="楷体" w:cs="Times New Roman"/>
              </w:rPr>
            </w:pPr>
            <w:r>
              <w:rPr>
                <w:rFonts w:hint="default" w:ascii="Times New Roman" w:hAnsi="Times New Roman" w:eastAsia="楷体" w:cs="Times New Roman"/>
              </w:rPr>
              <w:t xml:space="preserve">        }</w:t>
            </w:r>
          </w:p>
          <w:p>
            <w:pPr>
              <w:rPr>
                <w:rFonts w:hint="default" w:ascii="Times New Roman" w:hAnsi="Times New Roman" w:eastAsia="楷体" w:cs="Times New Roman"/>
              </w:rPr>
            </w:pPr>
            <w:r>
              <w:rPr>
                <w:rFonts w:hint="default" w:ascii="Times New Roman" w:hAnsi="Times New Roman" w:eastAsia="楷体" w:cs="Times New Roman"/>
              </w:rPr>
              <w:t xml:space="preserve">        return instance;</w:t>
            </w:r>
          </w:p>
          <w:p>
            <w:pPr>
              <w:rPr>
                <w:rFonts w:hint="default" w:ascii="Times New Roman" w:hAnsi="Times New Roman" w:eastAsia="楷体" w:cs="Times New Roman"/>
              </w:rPr>
            </w:pPr>
            <w:r>
              <w:rPr>
                <w:rFonts w:hint="default" w:ascii="Times New Roman" w:hAnsi="Times New Roman" w:eastAsia="楷体" w:cs="Times New Roman"/>
              </w:rPr>
              <w:t xml:space="preserve">    }</w:t>
            </w:r>
          </w:p>
        </w:tc>
      </w:tr>
    </w:tbl>
    <w:p>
      <w:pPr>
        <w:rPr>
          <w:rFonts w:hint="default" w:ascii="Times New Roman" w:hAnsi="Times New Roman" w:eastAsia="楷体" w:cs="Times New Roman"/>
        </w:rPr>
      </w:pPr>
      <w:r>
        <w:rPr>
          <w:rFonts w:hint="default" w:ascii="Times New Roman" w:hAnsi="Times New Roman" w:eastAsia="楷体" w:cs="Times New Roman"/>
        </w:rPr>
        <w:t>存在问题:</w:t>
      </w:r>
    </w:p>
    <w:p>
      <w:pPr>
        <w:ind w:firstLine="420"/>
        <w:rPr>
          <w:rFonts w:hint="default" w:ascii="Times New Roman" w:hAnsi="Times New Roman" w:eastAsia="楷体" w:cs="Times New Roman"/>
        </w:rPr>
      </w:pPr>
      <w:r>
        <w:rPr>
          <w:rFonts w:hint="default" w:ascii="Times New Roman" w:hAnsi="Times New Roman" w:eastAsia="楷体" w:cs="Times New Roman"/>
        </w:rPr>
        <w:t>对象延迟加载，会出现安全问题，对象不唯一</w:t>
      </w:r>
    </w:p>
    <w:p>
      <w:pPr>
        <w:pStyle w:val="5"/>
        <w:rPr>
          <w:rFonts w:hint="default" w:ascii="Times New Roman" w:hAnsi="Times New Roman" w:eastAsia="楷体" w:cs="Times New Roman"/>
        </w:rPr>
      </w:pPr>
      <w:r>
        <w:rPr>
          <w:rFonts w:hint="default" w:ascii="Times New Roman" w:hAnsi="Times New Roman" w:eastAsia="楷体" w:cs="Times New Roman"/>
        </w:rPr>
        <w:t>写法2</w:t>
      </w:r>
    </w:p>
    <w:p>
      <w:pPr>
        <w:rPr>
          <w:rFonts w:hint="default" w:ascii="Times New Roman" w:hAnsi="Times New Roman" w:eastAsia="楷体" w:cs="Times New Roman"/>
        </w:rPr>
      </w:pPr>
      <w:r>
        <w:rPr>
          <w:rFonts w:hint="default" w:ascii="Times New Roman" w:hAnsi="Times New Roman" w:eastAsia="楷体" w:cs="Times New Roman"/>
        </w:rPr>
        <w:t>如何写一个安全高效的懒汉式？</w:t>
      </w:r>
    </w:p>
    <w:p>
      <w:pPr>
        <w:rPr>
          <w:rFonts w:hint="default" w:ascii="Times New Roman" w:hAnsi="Times New Roman" w:eastAsia="楷体" w:cs="Times New Roman"/>
        </w:rPr>
      </w:pPr>
      <w:r>
        <w:rPr>
          <w:rFonts w:hint="default" w:ascii="Times New Roman" w:hAnsi="Times New Roman" w:eastAsia="楷体" w:cs="Times New Roman"/>
        </w:rPr>
        <w:t>安全：可以使用 Synchronized</w:t>
      </w:r>
    </w:p>
    <w:p>
      <w:pPr>
        <w:rPr>
          <w:rFonts w:hint="default" w:ascii="Times New Roman" w:hAnsi="Times New Roman" w:eastAsia="楷体" w:cs="Times New Roman"/>
        </w:rPr>
      </w:pPr>
      <w:r>
        <w:rPr>
          <w:rFonts w:hint="default" w:ascii="Times New Roman" w:hAnsi="Times New Roman" w:eastAsia="楷体" w:cs="Times New Roman"/>
        </w:rPr>
        <w:t>代码实现:</w:t>
      </w:r>
    </w:p>
    <w:tbl>
      <w:tblPr>
        <w:tblStyle w:val="4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default" w:ascii="Times New Roman" w:hAnsi="Times New Roman" w:eastAsia="楷体" w:cs="Times New Roman"/>
              </w:rPr>
            </w:pPr>
            <w:r>
              <w:rPr>
                <w:rFonts w:hint="default" w:ascii="Times New Roman" w:hAnsi="Times New Roman" w:eastAsia="楷体" w:cs="Times New Roman"/>
              </w:rPr>
              <w:t>public class JDBCUtils{</w:t>
            </w:r>
          </w:p>
          <w:p>
            <w:pPr>
              <w:ind w:left="210" w:leftChars="100" w:firstLine="210"/>
              <w:rPr>
                <w:rFonts w:hint="default" w:ascii="Times New Roman" w:hAnsi="Times New Roman" w:eastAsia="楷体" w:cs="Times New Roman"/>
              </w:rPr>
            </w:pPr>
            <w:r>
              <w:rPr>
                <w:rFonts w:hint="default" w:ascii="Times New Roman" w:hAnsi="Times New Roman" w:eastAsia="楷体" w:cs="Times New Roman"/>
              </w:rPr>
              <w:t>//1.私有的静态的本类实例</w:t>
            </w:r>
          </w:p>
          <w:p>
            <w:pPr>
              <w:ind w:left="210" w:leftChars="100"/>
              <w:rPr>
                <w:rFonts w:hint="default" w:ascii="Times New Roman" w:hAnsi="Times New Roman" w:eastAsia="楷体" w:cs="Times New Roman"/>
              </w:rPr>
            </w:pPr>
            <w:r>
              <w:rPr>
                <w:rFonts w:hint="default" w:ascii="Times New Roman" w:hAnsi="Times New Roman" w:eastAsia="楷体" w:cs="Times New Roman"/>
              </w:rPr>
              <w:t xml:space="preserve">  private static JDBCUtils instance;</w:t>
            </w:r>
          </w:p>
          <w:p>
            <w:pPr>
              <w:rPr>
                <w:rFonts w:hint="default" w:ascii="Times New Roman" w:hAnsi="Times New Roman" w:eastAsia="楷体" w:cs="Times New Roman"/>
              </w:rPr>
            </w:pPr>
            <w:r>
              <w:rPr>
                <w:rFonts w:hint="default" w:ascii="Times New Roman" w:hAnsi="Times New Roman" w:eastAsia="楷体" w:cs="Times New Roman"/>
              </w:rPr>
              <w:t xml:space="preserve">    //2.私有无参构造方法</w:t>
            </w:r>
          </w:p>
          <w:p>
            <w:pPr>
              <w:rPr>
                <w:rFonts w:hint="default" w:ascii="Times New Roman" w:hAnsi="Times New Roman" w:eastAsia="楷体" w:cs="Times New Roman"/>
              </w:rPr>
            </w:pPr>
            <w:r>
              <w:rPr>
                <w:rFonts w:hint="default" w:ascii="Times New Roman" w:hAnsi="Times New Roman" w:eastAsia="楷体" w:cs="Times New Roman"/>
              </w:rPr>
              <w:t xml:space="preserve">    private JDBCUtils(){}</w:t>
            </w:r>
          </w:p>
          <w:p>
            <w:pPr>
              <w:rPr>
                <w:rFonts w:hint="default" w:ascii="Times New Roman" w:hAnsi="Times New Roman" w:eastAsia="楷体" w:cs="Times New Roman"/>
              </w:rPr>
            </w:pPr>
            <w:r>
              <w:rPr>
                <w:rFonts w:hint="default" w:ascii="Times New Roman" w:hAnsi="Times New Roman" w:eastAsia="楷体" w:cs="Times New Roman"/>
              </w:rPr>
              <w:t xml:space="preserve">    //3.提供获取本类实例的公共的静态方法</w:t>
            </w:r>
          </w:p>
          <w:p>
            <w:pPr>
              <w:rPr>
                <w:rFonts w:hint="default" w:ascii="Times New Roman" w:hAnsi="Times New Roman" w:eastAsia="楷体" w:cs="Times New Roman"/>
              </w:rPr>
            </w:pPr>
            <w:r>
              <w:rPr>
                <w:rFonts w:hint="default" w:ascii="Times New Roman" w:hAnsi="Times New Roman" w:eastAsia="楷体" w:cs="Times New Roman"/>
              </w:rPr>
              <w:t xml:space="preserve">    public static JDBCUtils getInstance(){</w:t>
            </w:r>
          </w:p>
          <w:p>
            <w:pPr>
              <w:rPr>
                <w:rFonts w:hint="default" w:ascii="Times New Roman" w:hAnsi="Times New Roman" w:eastAsia="楷体" w:cs="Times New Roman"/>
              </w:rPr>
            </w:pPr>
            <w:r>
              <w:rPr>
                <w:rFonts w:hint="default" w:ascii="Times New Roman" w:hAnsi="Times New Roman" w:eastAsia="楷体" w:cs="Times New Roman"/>
              </w:rPr>
              <w:t xml:space="preserve">        if (instance==null) {</w:t>
            </w:r>
          </w:p>
          <w:p>
            <w:pPr>
              <w:rPr>
                <w:rFonts w:hint="default" w:ascii="Times New Roman" w:hAnsi="Times New Roman" w:eastAsia="楷体" w:cs="Times New Roman"/>
              </w:rPr>
            </w:pPr>
            <w:r>
              <w:rPr>
                <w:rFonts w:hint="default" w:ascii="Times New Roman" w:hAnsi="Times New Roman" w:eastAsia="楷体" w:cs="Times New Roman"/>
              </w:rPr>
              <w:t xml:space="preserve">            //本类的字节码对象在内存中唯一，保证了锁的唯一性</w:t>
            </w:r>
          </w:p>
          <w:p>
            <w:pPr>
              <w:rPr>
                <w:rFonts w:hint="default" w:ascii="Times New Roman" w:hAnsi="Times New Roman" w:eastAsia="楷体" w:cs="Times New Roman"/>
              </w:rPr>
            </w:pPr>
            <w:r>
              <w:rPr>
                <w:rFonts w:hint="default" w:ascii="Times New Roman" w:hAnsi="Times New Roman" w:eastAsia="楷体" w:cs="Times New Roman"/>
              </w:rPr>
              <w:t xml:space="preserve">            synchronized (JDBCUtils.class) {</w:t>
            </w:r>
          </w:p>
          <w:p>
            <w:pPr>
              <w:rPr>
                <w:rFonts w:hint="default" w:ascii="Times New Roman" w:hAnsi="Times New Roman" w:eastAsia="楷体" w:cs="Times New Roman"/>
              </w:rPr>
            </w:pPr>
            <w:r>
              <w:rPr>
                <w:rFonts w:hint="default" w:ascii="Times New Roman" w:hAnsi="Times New Roman" w:eastAsia="楷体" w:cs="Times New Roman"/>
              </w:rPr>
              <w:t xml:space="preserve">                if (instance==null) {</w:t>
            </w:r>
          </w:p>
          <w:p>
            <w:pPr>
              <w:rPr>
                <w:rFonts w:hint="default" w:ascii="Times New Roman" w:hAnsi="Times New Roman" w:eastAsia="楷体" w:cs="Times New Roman"/>
              </w:rPr>
            </w:pPr>
            <w:r>
              <w:rPr>
                <w:rFonts w:hint="default" w:ascii="Times New Roman" w:hAnsi="Times New Roman" w:eastAsia="楷体" w:cs="Times New Roman"/>
              </w:rPr>
              <w:t xml:space="preserve">                    instance = new JDBCUtils();</w:t>
            </w:r>
          </w:p>
          <w:p>
            <w:pPr>
              <w:rPr>
                <w:rFonts w:hint="default" w:ascii="Times New Roman" w:hAnsi="Times New Roman" w:eastAsia="楷体" w:cs="Times New Roman"/>
              </w:rPr>
            </w:pPr>
            <w:r>
              <w:rPr>
                <w:rFonts w:hint="default" w:ascii="Times New Roman" w:hAnsi="Times New Roman" w:eastAsia="楷体" w:cs="Times New Roman"/>
              </w:rPr>
              <w:t xml:space="preserve">                }</w:t>
            </w:r>
          </w:p>
          <w:p>
            <w:pPr>
              <w:rPr>
                <w:rFonts w:hint="default" w:ascii="Times New Roman" w:hAnsi="Times New Roman" w:eastAsia="楷体" w:cs="Times New Roman"/>
              </w:rPr>
            </w:pPr>
            <w:r>
              <w:rPr>
                <w:rFonts w:hint="default" w:ascii="Times New Roman" w:hAnsi="Times New Roman" w:eastAsia="楷体" w:cs="Times New Roman"/>
              </w:rPr>
              <w:t xml:space="preserve">            }</w:t>
            </w:r>
          </w:p>
          <w:p>
            <w:pPr>
              <w:rPr>
                <w:rFonts w:hint="default" w:ascii="Times New Roman" w:hAnsi="Times New Roman" w:eastAsia="楷体" w:cs="Times New Roman"/>
              </w:rPr>
            </w:pPr>
            <w:r>
              <w:rPr>
                <w:rFonts w:hint="default" w:ascii="Times New Roman" w:hAnsi="Times New Roman" w:eastAsia="楷体" w:cs="Times New Roman"/>
              </w:rPr>
              <w:t xml:space="preserve">        }</w:t>
            </w:r>
          </w:p>
          <w:p>
            <w:pPr>
              <w:rPr>
                <w:rFonts w:hint="default" w:ascii="Times New Roman" w:hAnsi="Times New Roman" w:eastAsia="楷体" w:cs="Times New Roman"/>
              </w:rPr>
            </w:pPr>
            <w:r>
              <w:rPr>
                <w:rFonts w:hint="default" w:ascii="Times New Roman" w:hAnsi="Times New Roman" w:eastAsia="楷体" w:cs="Times New Roman"/>
              </w:rPr>
              <w:t xml:space="preserve">        return instance;</w:t>
            </w:r>
          </w:p>
          <w:p>
            <w:pPr>
              <w:rPr>
                <w:rFonts w:hint="default" w:ascii="Times New Roman" w:hAnsi="Times New Roman" w:eastAsia="楷体" w:cs="Times New Roman"/>
              </w:rPr>
            </w:pPr>
            <w:r>
              <w:rPr>
                <w:rFonts w:hint="default" w:ascii="Times New Roman" w:hAnsi="Times New Roman" w:eastAsia="楷体" w:cs="Times New Roman"/>
              </w:rPr>
              <w:t xml:space="preserve">    }</w:t>
            </w:r>
          </w:p>
          <w:p>
            <w:pPr>
              <w:rPr>
                <w:rFonts w:hint="default" w:ascii="Times New Roman" w:hAnsi="Times New Roman" w:eastAsia="楷体" w:cs="Times New Roman"/>
              </w:rPr>
            </w:pPr>
            <w:r>
              <w:rPr>
                <w:rFonts w:hint="default" w:ascii="Times New Roman" w:hAnsi="Times New Roman" w:eastAsia="楷体" w:cs="Times New Roman"/>
              </w:rPr>
              <w:t>}</w:t>
            </w:r>
          </w:p>
        </w:tc>
      </w:tr>
    </w:tbl>
    <w:p>
      <w:pPr>
        <w:pStyle w:val="4"/>
        <w:rPr>
          <w:rFonts w:hint="default" w:ascii="Times New Roman" w:hAnsi="Times New Roman" w:eastAsia="楷体" w:cs="Times New Roman"/>
        </w:rPr>
      </w:pPr>
      <w:r>
        <w:rPr>
          <w:rFonts w:hint="default" w:ascii="Times New Roman" w:hAnsi="Times New Roman" w:eastAsia="楷体" w:cs="Times New Roman"/>
        </w:rPr>
        <w:t>使用枚举实现单例</w:t>
      </w:r>
    </w:p>
    <w:p>
      <w:pPr>
        <w:rPr>
          <w:rFonts w:hint="default" w:ascii="Times New Roman" w:hAnsi="Times New Roman" w:eastAsia="楷体" w:cs="Times New Roman"/>
        </w:rPr>
      </w:pPr>
      <w:r>
        <w:rPr>
          <w:rFonts w:hint="default" w:ascii="Times New Roman" w:hAnsi="Times New Roman" w:eastAsia="楷体" w:cs="Times New Roman"/>
        </w:rPr>
        <w:t>代码实现：</w:t>
      </w:r>
    </w:p>
    <w:tbl>
      <w:tblPr>
        <w:tblStyle w:val="4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default" w:ascii="Times New Roman" w:hAnsi="Times New Roman" w:eastAsia="楷体" w:cs="Times New Roman"/>
              </w:rPr>
            </w:pPr>
            <w:r>
              <w:rPr>
                <w:rFonts w:hint="default" w:ascii="Times New Roman" w:hAnsi="Times New Roman" w:eastAsia="楷体" w:cs="Times New Roman"/>
              </w:rPr>
              <w:t>public enum JDBCUtils {</w:t>
            </w:r>
          </w:p>
          <w:p>
            <w:pPr>
              <w:rPr>
                <w:rFonts w:hint="default" w:ascii="Times New Roman" w:hAnsi="Times New Roman" w:eastAsia="楷体" w:cs="Times New Roman"/>
              </w:rPr>
            </w:pPr>
            <w:r>
              <w:rPr>
                <w:rFonts w:hint="default" w:ascii="Times New Roman" w:hAnsi="Times New Roman" w:eastAsia="楷体" w:cs="Times New Roman"/>
              </w:rPr>
              <w:t xml:space="preserve">            UTILS;</w:t>
            </w:r>
          </w:p>
          <w:p>
            <w:pPr>
              <w:rPr>
                <w:rFonts w:hint="default" w:ascii="Times New Roman" w:hAnsi="Times New Roman" w:eastAsia="楷体" w:cs="Times New Roman"/>
              </w:rPr>
            </w:pPr>
            <w:r>
              <w:rPr>
                <w:rFonts w:hint="default" w:ascii="Times New Roman" w:hAnsi="Times New Roman" w:eastAsia="楷体" w:cs="Times New Roman"/>
              </w:rPr>
              <w:t xml:space="preserve">        }</w:t>
            </w:r>
          </w:p>
        </w:tc>
      </w:tr>
    </w:tbl>
    <w:p>
      <w:pPr>
        <w:rPr>
          <w:rFonts w:hint="default" w:ascii="Times New Roman" w:hAnsi="Times New Roman" w:eastAsia="楷体" w:cs="Times New Roman"/>
        </w:rPr>
      </w:pPr>
      <w:r>
        <w:rPr>
          <w:rFonts w:hint="default" w:ascii="Times New Roman" w:hAnsi="Times New Roman" w:eastAsia="楷体" w:cs="Times New Roman"/>
        </w:rPr>
        <w:t>枚举本身就是唯一的。</w:t>
      </w:r>
    </w:p>
    <w:p>
      <w:pPr>
        <w:ind w:firstLine="0" w:firstLineChars="0"/>
        <w:rPr>
          <w:rFonts w:hint="default" w:ascii="Times New Roman" w:hAnsi="Times New Roman" w:eastAsia="楷体" w:cs="Times New Roman"/>
          <w:lang w:val="en-US" w:eastAsia="zh-CN"/>
        </w:rPr>
      </w:pPr>
      <w:r>
        <w:rPr>
          <w:rFonts w:hint="default" w:ascii="Times New Roman" w:hAnsi="Times New Roman" w:eastAsia="楷体" w:cs="Times New Roman"/>
        </w:rPr>
        <w:t>获取实例的方式：JDBCUtils.UTILS</w:t>
      </w:r>
      <w:r>
        <w:rPr>
          <w:rFonts w:hint="default" w:ascii="Times New Roman" w:hAnsi="Times New Roman" w:eastAsia="楷体" w:cs="Times New Roman"/>
          <w:lang w:val="en-US" w:eastAsia="zh-CN"/>
        </w:rPr>
        <w:br w:type="page"/>
      </w:r>
      <w:r>
        <w:rPr>
          <w:rFonts w:hint="default" w:ascii="Times New Roman" w:hAnsi="Times New Roman" w:eastAsia="楷体" w:cs="Times New Roman"/>
          <w:lang w:val="en-US" w:eastAsia="zh-CN"/>
        </w:rPr>
        <w:br w:type="page"/>
      </w:r>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工厂模式</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代理模式</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ind w:firstLine="420"/>
        <w:rPr>
          <w:rFonts w:hint="default" w:ascii="Times New Roman" w:hAnsi="Times New Roman" w:eastAsia="楷体" w:cs="Times New Roman"/>
        </w:rPr>
      </w:pPr>
      <w:r>
        <w:rPr>
          <w:rFonts w:hint="default" w:ascii="Times New Roman" w:hAnsi="Times New Roman" w:eastAsia="楷体" w:cs="Times New Roman"/>
        </w:rPr>
        <w:t>(1)request方法加强</w:t>
      </w:r>
    </w:p>
    <w:p>
      <w:pPr>
        <w:ind w:firstLine="420"/>
        <w:rPr>
          <w:rFonts w:hint="default" w:ascii="Times New Roman" w:hAnsi="Times New Roman" w:eastAsia="楷体" w:cs="Times New Roman"/>
          <w:lang w:val="en-US" w:eastAsia="zh-CN"/>
        </w:rPr>
      </w:pPr>
      <w:r>
        <w:rPr>
          <w:rFonts w:hint="default" w:ascii="Times New Roman" w:hAnsi="Times New Roman" w:eastAsia="楷体" w:cs="Times New Roman"/>
        </w:rPr>
        <w:t>(2)service层的事务控制提取</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bookmarkStart w:id="0" w:name="_GoBack"/>
      <w:bookmarkEnd w:id="0"/>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适配器模式</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适配器模式把一个类的接口变换成客户端所期待的另一种接口，从而使原本因接口不匹配而无法在一起工作的两个类能够在一起工作。</w:t>
      </w:r>
    </w:p>
    <w:p>
      <w:pPr>
        <w:ind w:firstLine="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适配器模式的宗旨是：保留现有类提供的服务，修改其接口使其能满足用户的需要。</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rPr>
          <w:rFonts w:hint="default" w:ascii="Times New Roman" w:hAnsi="Times New Roman" w:eastAsia="楷体" w:cs="Times New Roman"/>
          <w:lang w:val="en-US" w:eastAsia="zh-CN"/>
        </w:rPr>
      </w:pPr>
    </w:p>
    <w:p>
      <w:pPr>
        <w:ind w:firstLine="0" w:firstLineChars="0"/>
        <w:rPr>
          <w:rFonts w:hint="default" w:ascii="Times New Roman" w:hAnsi="Times New Roman" w:eastAsia="楷体" w:cs="Times New Roman"/>
          <w:lang w:val="en-US" w:eastAsia="zh-CN"/>
        </w:rPr>
      </w:pPr>
    </w:p>
    <w:p>
      <w:pPr>
        <w:pStyle w:val="2"/>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模板</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模式定义</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核心思想</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模式涉及名词</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结构图</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设计原则体现</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使用步骤</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特点</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不足之处</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实际应用</w:t>
      </w:r>
    </w:p>
    <w:p>
      <w:pPr>
        <w:pStyle w:val="3"/>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其它</w:t>
      </w:r>
    </w:p>
    <w:p>
      <w:pPr>
        <w:rPr>
          <w:rFonts w:hint="default" w:ascii="Times New Roman" w:hAnsi="Times New Roman" w:eastAsia="楷体" w:cs="Times New Roman"/>
          <w:lang w:val="en-US" w:eastAsia="zh-CN"/>
        </w:rPr>
      </w:pPr>
    </w:p>
    <w:sectPr>
      <w:headerReference r:id="rId3" w:type="default"/>
      <w:footerReference r:id="rId4" w:type="default"/>
      <w:pgSz w:w="11906" w:h="16838"/>
      <w:pgMar w:top="156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center"/>
      <w:rPr>
        <w:rFonts w:hint="eastAsia"/>
      </w:rPr>
    </w:pPr>
    <w:r>
      <w:rPr>
        <w:rFonts w:hint="eastAsia"/>
      </w:rPr>
      <w:t>第</w:t>
    </w:r>
    <w:r>
      <w:fldChar w:fldCharType="begin"/>
    </w:r>
    <w:r>
      <w:rPr>
        <w:rStyle w:val="39"/>
      </w:rPr>
      <w:instrText xml:space="preserve"> PAGE </w:instrText>
    </w:r>
    <w:r>
      <w:fldChar w:fldCharType="separate"/>
    </w:r>
    <w:r>
      <w:rPr>
        <w:rStyle w:val="39"/>
      </w:rPr>
      <w:t>27</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wordWrap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tentative="0">
      <w:start w:val="0"/>
      <w:numFmt w:val="bullet"/>
      <w:pStyle w:val="60"/>
      <w:lvlText w:val=""/>
      <w:lvlJc w:val="left"/>
      <w:pPr>
        <w:tabs>
          <w:tab w:val="left" w:pos="1430"/>
        </w:tabs>
        <w:ind w:left="1430" w:hanging="440"/>
      </w:pPr>
      <w:rPr>
        <w:rFonts w:hint="default" w:ascii="Symbol" w:hAnsi="Symbol"/>
        <w:color w:val="auto"/>
        <w:sz w:val="28"/>
        <w:lang w:val="en-AU"/>
      </w:rPr>
    </w:lvl>
  </w:abstractNum>
  <w:abstractNum w:abstractNumId="1">
    <w:nsid w:val="020479E1"/>
    <w:multiLevelType w:val="multilevel"/>
    <w:tmpl w:val="020479E1"/>
    <w:lvl w:ilvl="0" w:tentative="0">
      <w:start w:val="1"/>
      <w:numFmt w:val="lowerLetter"/>
      <w:pStyle w:val="18"/>
      <w:lvlText w:val="%1. "/>
      <w:lvlJc w:val="left"/>
      <w:pPr>
        <w:tabs>
          <w:tab w:val="left" w:pos="7488"/>
        </w:tabs>
        <w:ind w:left="7128" w:hanging="360"/>
      </w:pPr>
      <w:rPr>
        <w:rFonts w:hint="eastAsia"/>
      </w:rPr>
    </w:lvl>
    <w:lvl w:ilvl="1" w:tentative="0">
      <w:start w:val="1"/>
      <w:numFmt w:val="lowerLetter"/>
      <w:lvlText w:val="%2."/>
      <w:lvlJc w:val="left"/>
      <w:pPr>
        <w:tabs>
          <w:tab w:val="left" w:pos="4608"/>
        </w:tabs>
        <w:ind w:left="4608" w:hanging="360"/>
      </w:pPr>
    </w:lvl>
    <w:lvl w:ilvl="2" w:tentative="0">
      <w:start w:val="1"/>
      <w:numFmt w:val="lowerRoman"/>
      <w:pStyle w:val="17"/>
      <w:lvlText w:val="%3."/>
      <w:lvlJc w:val="right"/>
      <w:pPr>
        <w:tabs>
          <w:tab w:val="left" w:pos="5568"/>
        </w:tabs>
        <w:ind w:left="5568" w:hanging="420"/>
      </w:pPr>
      <w:rPr>
        <w:rFonts w:hint="eastAsia"/>
      </w:rPr>
    </w:lvl>
    <w:lvl w:ilvl="3" w:tentative="0">
      <w:start w:val="1"/>
      <w:numFmt w:val="decimal"/>
      <w:lvlText w:val="%4."/>
      <w:lvlJc w:val="left"/>
      <w:pPr>
        <w:tabs>
          <w:tab w:val="left" w:pos="6048"/>
        </w:tabs>
        <w:ind w:left="6048" w:hanging="360"/>
      </w:pPr>
    </w:lvl>
    <w:lvl w:ilvl="4" w:tentative="0">
      <w:start w:val="1"/>
      <w:numFmt w:val="lowerLetter"/>
      <w:lvlText w:val="%5."/>
      <w:lvlJc w:val="left"/>
      <w:pPr>
        <w:tabs>
          <w:tab w:val="left" w:pos="6768"/>
        </w:tabs>
        <w:ind w:left="6768" w:hanging="360"/>
      </w:pPr>
    </w:lvl>
    <w:lvl w:ilvl="5" w:tentative="0">
      <w:start w:val="1"/>
      <w:numFmt w:val="lowerRoman"/>
      <w:lvlText w:val="%6."/>
      <w:lvlJc w:val="right"/>
      <w:pPr>
        <w:tabs>
          <w:tab w:val="left" w:pos="7488"/>
        </w:tabs>
        <w:ind w:left="7488" w:hanging="180"/>
      </w:pPr>
    </w:lvl>
    <w:lvl w:ilvl="6" w:tentative="0">
      <w:start w:val="1"/>
      <w:numFmt w:val="decimal"/>
      <w:lvlText w:val="%7."/>
      <w:lvlJc w:val="left"/>
      <w:pPr>
        <w:tabs>
          <w:tab w:val="left" w:pos="8208"/>
        </w:tabs>
        <w:ind w:left="8208" w:hanging="360"/>
      </w:pPr>
    </w:lvl>
    <w:lvl w:ilvl="7" w:tentative="0">
      <w:start w:val="1"/>
      <w:numFmt w:val="lowerLetter"/>
      <w:lvlText w:val="%8."/>
      <w:lvlJc w:val="left"/>
      <w:pPr>
        <w:tabs>
          <w:tab w:val="left" w:pos="8928"/>
        </w:tabs>
        <w:ind w:left="8928" w:hanging="360"/>
      </w:pPr>
    </w:lvl>
    <w:lvl w:ilvl="8" w:tentative="0">
      <w:start w:val="1"/>
      <w:numFmt w:val="lowerRoman"/>
      <w:lvlText w:val="%9."/>
      <w:lvlJc w:val="right"/>
      <w:pPr>
        <w:tabs>
          <w:tab w:val="left" w:pos="9648"/>
        </w:tabs>
        <w:ind w:left="9648" w:hanging="180"/>
      </w:pPr>
    </w:lvl>
  </w:abstractNum>
  <w:abstractNum w:abstractNumId="2">
    <w:nsid w:val="2EB50678"/>
    <w:multiLevelType w:val="multilevel"/>
    <w:tmpl w:val="2EB5067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pStyle w:val="53"/>
      <w:lvlText w:val=""/>
      <w:lvlJc w:val="left"/>
      <w:pPr>
        <w:tabs>
          <w:tab w:val="left" w:pos="1440"/>
        </w:tabs>
        <w:ind w:left="1440" w:hanging="360"/>
      </w:pPr>
      <w:rPr>
        <w:rFonts w:hint="default" w:ascii="Wingdings" w:hAnsi="Wingdings"/>
      </w:rPr>
    </w:lvl>
    <w:lvl w:ilvl="2" w:tentative="0">
      <w:start w:val="1"/>
      <w:numFmt w:val="bullet"/>
      <w:pStyle w:val="56"/>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FF21A58"/>
    <w:multiLevelType w:val="multilevel"/>
    <w:tmpl w:val="2FF21A58"/>
    <w:lvl w:ilvl="0" w:tentative="0">
      <w:start w:val="1"/>
      <w:numFmt w:val="decimal"/>
      <w:pStyle w:val="63"/>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33F87767"/>
    <w:multiLevelType w:val="multilevel"/>
    <w:tmpl w:val="33F87767"/>
    <w:lvl w:ilvl="0" w:tentative="0">
      <w:start w:val="1"/>
      <w:numFmt w:val="decimal"/>
      <w:pStyle w:val="15"/>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8A9010F"/>
    <w:multiLevelType w:val="multilevel"/>
    <w:tmpl w:val="58A9010F"/>
    <w:lvl w:ilvl="0" w:tentative="0">
      <w:start w:val="1"/>
      <w:numFmt w:val="decimal"/>
      <w:pStyle w:val="2"/>
      <w:lvlText w:val="%1."/>
      <w:lvlJc w:val="left"/>
      <w:pPr>
        <w:tabs>
          <w:tab w:val="left" w:pos="0"/>
        </w:tabs>
        <w:ind w:left="0" w:firstLine="0"/>
      </w:pPr>
      <w:rPr>
        <w:rFonts w:hint="default" w:ascii="Times New Roman" w:hAnsi="Times New Roman"/>
        <w:b/>
        <w:i w:val="0"/>
        <w:sz w:val="21"/>
      </w:rPr>
    </w:lvl>
    <w:lvl w:ilvl="1" w:tentative="0">
      <w:start w:val="1"/>
      <w:numFmt w:val="decimal"/>
      <w:pStyle w:val="3"/>
      <w:lvlText w:val="%1.%2"/>
      <w:lvlJc w:val="left"/>
      <w:pPr>
        <w:tabs>
          <w:tab w:val="left" w:pos="0"/>
        </w:tabs>
        <w:ind w:left="0" w:firstLine="0"/>
      </w:pPr>
      <w:rPr>
        <w:rFonts w:hint="default" w:ascii="Times New Roman" w:hAnsi="Times New Roman"/>
        <w:b/>
        <w:i w:val="0"/>
        <w:sz w:val="21"/>
      </w:rPr>
    </w:lvl>
    <w:lvl w:ilvl="2" w:tentative="0">
      <w:start w:val="1"/>
      <w:numFmt w:val="decimal"/>
      <w:pStyle w:val="4"/>
      <w:isLgl/>
      <w:lvlText w:val="%1.%2.%3"/>
      <w:lvlJc w:val="left"/>
      <w:pPr>
        <w:tabs>
          <w:tab w:val="left" w:pos="0"/>
        </w:tabs>
        <w:ind w:left="0" w:firstLine="0"/>
      </w:pPr>
      <w:rPr>
        <w:rFonts w:hint="default" w:ascii="Times New Roman" w:hAnsi="Times New Roman"/>
        <w:b/>
        <w:i w:val="0"/>
        <w:sz w:val="21"/>
      </w:rPr>
    </w:lvl>
    <w:lvl w:ilvl="3" w:tentative="0">
      <w:start w:val="1"/>
      <w:numFmt w:val="decimal"/>
      <w:pStyle w:val="5"/>
      <w:lvlText w:val="%1.%2.%3.%4"/>
      <w:lvlJc w:val="left"/>
      <w:pPr>
        <w:tabs>
          <w:tab w:val="left" w:pos="0"/>
        </w:tabs>
        <w:ind w:left="0" w:firstLine="0"/>
      </w:pPr>
      <w:rPr>
        <w:rFonts w:hint="default" w:ascii="Times New Roman" w:hAnsi="Times New Roman"/>
        <w:b/>
        <w:i w:val="0"/>
        <w:sz w:val="21"/>
        <w:lang w:val="en-US"/>
      </w:rPr>
    </w:lvl>
    <w:lvl w:ilvl="4" w:tentative="0">
      <w:start w:val="1"/>
      <w:numFmt w:val="decimal"/>
      <w:pStyle w:val="6"/>
      <w:lvlText w:val="%1.%2.%3.%4.%5"/>
      <w:lvlJc w:val="left"/>
      <w:pPr>
        <w:tabs>
          <w:tab w:val="left" w:pos="1673"/>
        </w:tabs>
        <w:ind w:left="709" w:firstLine="0"/>
      </w:pPr>
      <w:rPr>
        <w:rFonts w:hint="default"/>
        <w:color w:val="auto"/>
      </w:rPr>
    </w:lvl>
    <w:lvl w:ilvl="5" w:tentative="0">
      <w:start w:val="1"/>
      <w:numFmt w:val="decimal"/>
      <w:pStyle w:val="7"/>
      <w:lvlText w:val="%1.%2.%3.%4.%5.%6"/>
      <w:lvlJc w:val="left"/>
      <w:pPr>
        <w:tabs>
          <w:tab w:val="left" w:pos="0"/>
        </w:tabs>
        <w:ind w:left="0" w:firstLine="0"/>
      </w:pPr>
      <w:rPr>
        <w:rFonts w:hint="eastAsia" w:eastAsia="宋体"/>
        <w:b w:val="0"/>
        <w:i w:val="0"/>
        <w:sz w:val="21"/>
        <w:szCs w:val="21"/>
      </w:rPr>
    </w:lvl>
    <w:lvl w:ilvl="6" w:tentative="0">
      <w:start w:val="1"/>
      <w:numFmt w:val="decimal"/>
      <w:pStyle w:val="8"/>
      <w:lvlText w:val="%7."/>
      <w:lvlJc w:val="left"/>
      <w:pPr>
        <w:tabs>
          <w:tab w:val="left" w:pos="0"/>
        </w:tabs>
        <w:ind w:left="0" w:firstLine="0"/>
      </w:pPr>
      <w:rPr>
        <w:rFonts w:hint="default" w:ascii="Times New Roman" w:hAnsi="Times New Roman"/>
        <w:b w:val="0"/>
        <w:i w:val="0"/>
        <w:sz w:val="28"/>
      </w:rPr>
    </w:lvl>
    <w:lvl w:ilvl="7" w:tentative="0">
      <w:start w:val="1"/>
      <w:numFmt w:val="decimal"/>
      <w:pStyle w:val="9"/>
      <w:lvlText w:val="%8)"/>
      <w:lvlJc w:val="left"/>
      <w:pPr>
        <w:tabs>
          <w:tab w:val="left" w:pos="0"/>
        </w:tabs>
        <w:ind w:left="0" w:firstLine="0"/>
      </w:pPr>
      <w:rPr>
        <w:rFonts w:hint="default" w:ascii="Times New Roman" w:hAnsi="Times New Roman"/>
        <w:b w:val="0"/>
        <w:i w:val="0"/>
        <w:sz w:val="28"/>
      </w:rPr>
    </w:lvl>
    <w:lvl w:ilvl="8" w:tentative="0">
      <w:start w:val="1"/>
      <w:numFmt w:val="decimal"/>
      <w:pStyle w:val="10"/>
      <w:lvlText w:val="%8).%9"/>
      <w:lvlJc w:val="left"/>
      <w:pPr>
        <w:tabs>
          <w:tab w:val="left" w:pos="0"/>
        </w:tabs>
        <w:ind w:left="0" w:firstLine="0"/>
      </w:pPr>
      <w:rPr>
        <w:rFonts w:hint="eastAsia"/>
      </w:rPr>
    </w:lvl>
  </w:abstractNum>
  <w:abstractNum w:abstractNumId="6">
    <w:nsid w:val="58CD010B"/>
    <w:multiLevelType w:val="singleLevel"/>
    <w:tmpl w:val="58CD010B"/>
    <w:lvl w:ilvl="0" w:tentative="0">
      <w:start w:val="1"/>
      <w:numFmt w:val="decimal"/>
      <w:suff w:val="nothing"/>
      <w:lvlText w:val="%1."/>
      <w:lvlJc w:val="left"/>
    </w:lvl>
  </w:abstractNum>
  <w:abstractNum w:abstractNumId="7">
    <w:nsid w:val="58CD01BE"/>
    <w:multiLevelType w:val="singleLevel"/>
    <w:tmpl w:val="58CD01BE"/>
    <w:lvl w:ilvl="0" w:tentative="0">
      <w:start w:val="1"/>
      <w:numFmt w:val="decimal"/>
      <w:suff w:val="nothing"/>
      <w:lvlText w:val="%1."/>
      <w:lvlJc w:val="left"/>
    </w:lvl>
  </w:abstractNum>
  <w:abstractNum w:abstractNumId="8">
    <w:nsid w:val="58CD04DB"/>
    <w:multiLevelType w:val="multilevel"/>
    <w:tmpl w:val="58CD04D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8CD06A4"/>
    <w:multiLevelType w:val="singleLevel"/>
    <w:tmpl w:val="58CD06A4"/>
    <w:lvl w:ilvl="0" w:tentative="0">
      <w:start w:val="1"/>
      <w:numFmt w:val="decimal"/>
      <w:suff w:val="nothing"/>
      <w:lvlText w:val="%1."/>
      <w:lvlJc w:val="left"/>
    </w:lvl>
  </w:abstractNum>
  <w:abstractNum w:abstractNumId="10">
    <w:nsid w:val="58CD0790"/>
    <w:multiLevelType w:val="singleLevel"/>
    <w:tmpl w:val="58CD0790"/>
    <w:lvl w:ilvl="0" w:tentative="0">
      <w:start w:val="1"/>
      <w:numFmt w:val="decimal"/>
      <w:suff w:val="nothing"/>
      <w:lvlText w:val="%1."/>
      <w:lvlJc w:val="left"/>
    </w:lvl>
  </w:abstractNum>
  <w:abstractNum w:abstractNumId="11">
    <w:nsid w:val="58CD07E9"/>
    <w:multiLevelType w:val="singleLevel"/>
    <w:tmpl w:val="58CD07E9"/>
    <w:lvl w:ilvl="0" w:tentative="0">
      <w:start w:val="1"/>
      <w:numFmt w:val="decimal"/>
      <w:suff w:val="nothing"/>
      <w:lvlText w:val="%1."/>
      <w:lvlJc w:val="left"/>
    </w:lvl>
  </w:abstractNum>
  <w:abstractNum w:abstractNumId="12">
    <w:nsid w:val="58CD0825"/>
    <w:multiLevelType w:val="singleLevel"/>
    <w:tmpl w:val="58CD0825"/>
    <w:lvl w:ilvl="0" w:tentative="0">
      <w:start w:val="1"/>
      <w:numFmt w:val="decimal"/>
      <w:suff w:val="nothing"/>
      <w:lvlText w:val="%1."/>
      <w:lvlJc w:val="left"/>
    </w:lvl>
  </w:abstractNum>
  <w:abstractNum w:abstractNumId="13">
    <w:nsid w:val="58CD09F8"/>
    <w:multiLevelType w:val="singleLevel"/>
    <w:tmpl w:val="58CD09F8"/>
    <w:lvl w:ilvl="0" w:tentative="0">
      <w:start w:val="1"/>
      <w:numFmt w:val="decimal"/>
      <w:suff w:val="nothing"/>
      <w:lvlText w:val="(%1)"/>
      <w:lvlJc w:val="left"/>
    </w:lvl>
  </w:abstractNum>
  <w:abstractNum w:abstractNumId="14">
    <w:nsid w:val="58CD0A78"/>
    <w:multiLevelType w:val="multilevel"/>
    <w:tmpl w:val="58CD0A7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61356DA2"/>
    <w:multiLevelType w:val="singleLevel"/>
    <w:tmpl w:val="61356DA2"/>
    <w:lvl w:ilvl="0" w:tentative="0">
      <w:start w:val="1"/>
      <w:numFmt w:val="chineseCountingThousand"/>
      <w:pStyle w:val="54"/>
      <w:lvlText w:val="%1、"/>
      <w:lvlJc w:val="left"/>
      <w:pPr>
        <w:tabs>
          <w:tab w:val="left" w:pos="425"/>
        </w:tabs>
        <w:ind w:left="425" w:hanging="425"/>
      </w:pPr>
      <w:rPr>
        <w:rFonts w:hint="eastAsia"/>
      </w:rPr>
    </w:lvl>
  </w:abstractNum>
  <w:abstractNum w:abstractNumId="16">
    <w:nsid w:val="68804DFB"/>
    <w:multiLevelType w:val="multilevel"/>
    <w:tmpl w:val="68804DFB"/>
    <w:lvl w:ilvl="0" w:tentative="0">
      <w:start w:val="1"/>
      <w:numFmt w:val="decimal"/>
      <w:lvlText w:val="%1."/>
      <w:lvlJc w:val="left"/>
      <w:pPr>
        <w:tabs>
          <w:tab w:val="left" w:pos="360"/>
        </w:tabs>
        <w:ind w:left="360" w:hanging="360"/>
      </w:pPr>
    </w:lvl>
    <w:lvl w:ilvl="1" w:tentative="0">
      <w:start w:val="1"/>
      <w:numFmt w:val="decimal"/>
      <w:lvlText w:val="%1.%2."/>
      <w:lvlJc w:val="left"/>
      <w:pPr>
        <w:tabs>
          <w:tab w:val="left" w:pos="1080"/>
        </w:tabs>
        <w:ind w:left="720" w:hanging="360"/>
      </w:pPr>
    </w:lvl>
    <w:lvl w:ilvl="2" w:tentative="0">
      <w:start w:val="1"/>
      <w:numFmt w:val="decimal"/>
      <w:pStyle w:val="51"/>
      <w:lvlText w:val="%1.%2.%3."/>
      <w:lvlJc w:val="left"/>
      <w:pPr>
        <w:tabs>
          <w:tab w:val="left" w:pos="1440"/>
        </w:tabs>
        <w:ind w:left="1080" w:hanging="360"/>
      </w:pPr>
    </w:lvl>
    <w:lvl w:ilvl="3" w:tentative="0">
      <w:start w:val="1"/>
      <w:numFmt w:val="decimal"/>
      <w:pStyle w:val="52"/>
      <w:lvlText w:val="%1.%2.%3.%4."/>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num w:numId="1">
    <w:abstractNumId w:val="5"/>
  </w:num>
  <w:num w:numId="2">
    <w:abstractNumId w:val="4"/>
  </w:num>
  <w:num w:numId="3">
    <w:abstractNumId w:val="1"/>
  </w:num>
  <w:num w:numId="4">
    <w:abstractNumId w:val="16"/>
  </w:num>
  <w:num w:numId="5">
    <w:abstractNumId w:val="2"/>
  </w:num>
  <w:num w:numId="6">
    <w:abstractNumId w:val="15"/>
  </w:num>
  <w:num w:numId="7">
    <w:abstractNumId w:val="0"/>
  </w:num>
  <w:num w:numId="8">
    <w:abstractNumId w:val="3"/>
  </w:num>
  <w:num w:numId="9">
    <w:abstractNumId w:val="6"/>
  </w:num>
  <w:num w:numId="10">
    <w:abstractNumId w:val="7"/>
  </w:num>
  <w:num w:numId="11">
    <w:abstractNumId w:val="8"/>
  </w:num>
  <w:num w:numId="12">
    <w:abstractNumId w:val="9"/>
  </w:num>
  <w:num w:numId="13">
    <w:abstractNumId w:val="10"/>
  </w:num>
  <w:num w:numId="14">
    <w:abstractNumId w:val="12"/>
  </w:num>
  <w:num w:numId="15">
    <w:abstractNumId w:val="11"/>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20CD6"/>
    <w:rsid w:val="00000450"/>
    <w:rsid w:val="000012C5"/>
    <w:rsid w:val="0000148A"/>
    <w:rsid w:val="00001FDB"/>
    <w:rsid w:val="00002768"/>
    <w:rsid w:val="00002A34"/>
    <w:rsid w:val="000039F9"/>
    <w:rsid w:val="00003E36"/>
    <w:rsid w:val="00003E3A"/>
    <w:rsid w:val="0000491A"/>
    <w:rsid w:val="00004C3C"/>
    <w:rsid w:val="00004C7C"/>
    <w:rsid w:val="00004DAB"/>
    <w:rsid w:val="00007A0D"/>
    <w:rsid w:val="00007B0D"/>
    <w:rsid w:val="00007BA5"/>
    <w:rsid w:val="00007E55"/>
    <w:rsid w:val="00010C7B"/>
    <w:rsid w:val="00011338"/>
    <w:rsid w:val="00011ACF"/>
    <w:rsid w:val="000122E4"/>
    <w:rsid w:val="000133AC"/>
    <w:rsid w:val="000147BE"/>
    <w:rsid w:val="00014B51"/>
    <w:rsid w:val="0001536B"/>
    <w:rsid w:val="000162D0"/>
    <w:rsid w:val="00016C17"/>
    <w:rsid w:val="000174DA"/>
    <w:rsid w:val="000205DD"/>
    <w:rsid w:val="00021E8C"/>
    <w:rsid w:val="00022763"/>
    <w:rsid w:val="000227C8"/>
    <w:rsid w:val="00022968"/>
    <w:rsid w:val="000247C1"/>
    <w:rsid w:val="00024F55"/>
    <w:rsid w:val="000255A2"/>
    <w:rsid w:val="00026152"/>
    <w:rsid w:val="0002699D"/>
    <w:rsid w:val="0002706A"/>
    <w:rsid w:val="00027289"/>
    <w:rsid w:val="00030030"/>
    <w:rsid w:val="00030729"/>
    <w:rsid w:val="0003323E"/>
    <w:rsid w:val="00033810"/>
    <w:rsid w:val="000340B5"/>
    <w:rsid w:val="00034E25"/>
    <w:rsid w:val="00035B9D"/>
    <w:rsid w:val="000378CB"/>
    <w:rsid w:val="00037A9B"/>
    <w:rsid w:val="00037B35"/>
    <w:rsid w:val="0004062F"/>
    <w:rsid w:val="00040CB8"/>
    <w:rsid w:val="000411ED"/>
    <w:rsid w:val="0004154D"/>
    <w:rsid w:val="000416CC"/>
    <w:rsid w:val="000418BB"/>
    <w:rsid w:val="00041C54"/>
    <w:rsid w:val="000431F9"/>
    <w:rsid w:val="00045026"/>
    <w:rsid w:val="00045F37"/>
    <w:rsid w:val="00047FB4"/>
    <w:rsid w:val="000510CD"/>
    <w:rsid w:val="0005111A"/>
    <w:rsid w:val="000521B5"/>
    <w:rsid w:val="00052A05"/>
    <w:rsid w:val="00052AE4"/>
    <w:rsid w:val="00052F28"/>
    <w:rsid w:val="00053D4E"/>
    <w:rsid w:val="000550E1"/>
    <w:rsid w:val="00055398"/>
    <w:rsid w:val="00056E53"/>
    <w:rsid w:val="000572FF"/>
    <w:rsid w:val="00061090"/>
    <w:rsid w:val="00061AB0"/>
    <w:rsid w:val="00061C52"/>
    <w:rsid w:val="00061DB0"/>
    <w:rsid w:val="00062E0F"/>
    <w:rsid w:val="000638DC"/>
    <w:rsid w:val="00064256"/>
    <w:rsid w:val="00064C00"/>
    <w:rsid w:val="000660FC"/>
    <w:rsid w:val="000663E7"/>
    <w:rsid w:val="00067807"/>
    <w:rsid w:val="000715F6"/>
    <w:rsid w:val="000717E3"/>
    <w:rsid w:val="0007233C"/>
    <w:rsid w:val="00072874"/>
    <w:rsid w:val="00072FAD"/>
    <w:rsid w:val="000735FB"/>
    <w:rsid w:val="000739ED"/>
    <w:rsid w:val="0007407E"/>
    <w:rsid w:val="00074FF5"/>
    <w:rsid w:val="00077117"/>
    <w:rsid w:val="00077228"/>
    <w:rsid w:val="0008013A"/>
    <w:rsid w:val="00080F22"/>
    <w:rsid w:val="000818EB"/>
    <w:rsid w:val="00081F18"/>
    <w:rsid w:val="00082496"/>
    <w:rsid w:val="00082E28"/>
    <w:rsid w:val="00083A15"/>
    <w:rsid w:val="00083E17"/>
    <w:rsid w:val="000844B8"/>
    <w:rsid w:val="0008557A"/>
    <w:rsid w:val="000857FA"/>
    <w:rsid w:val="00085F13"/>
    <w:rsid w:val="00090830"/>
    <w:rsid w:val="00090881"/>
    <w:rsid w:val="00090A2B"/>
    <w:rsid w:val="00091A33"/>
    <w:rsid w:val="00091D78"/>
    <w:rsid w:val="00091FBF"/>
    <w:rsid w:val="000932B5"/>
    <w:rsid w:val="0009354B"/>
    <w:rsid w:val="00094D4C"/>
    <w:rsid w:val="00095B73"/>
    <w:rsid w:val="00095BF0"/>
    <w:rsid w:val="000969EE"/>
    <w:rsid w:val="00097523"/>
    <w:rsid w:val="00097C83"/>
    <w:rsid w:val="000A0640"/>
    <w:rsid w:val="000A0707"/>
    <w:rsid w:val="000A2313"/>
    <w:rsid w:val="000A2AA1"/>
    <w:rsid w:val="000A3A33"/>
    <w:rsid w:val="000A4153"/>
    <w:rsid w:val="000A493D"/>
    <w:rsid w:val="000A4F7F"/>
    <w:rsid w:val="000A558D"/>
    <w:rsid w:val="000A5C0D"/>
    <w:rsid w:val="000A5FCD"/>
    <w:rsid w:val="000A640B"/>
    <w:rsid w:val="000A6B1C"/>
    <w:rsid w:val="000A6FCA"/>
    <w:rsid w:val="000A7C02"/>
    <w:rsid w:val="000B0135"/>
    <w:rsid w:val="000B069D"/>
    <w:rsid w:val="000B0760"/>
    <w:rsid w:val="000B0DFB"/>
    <w:rsid w:val="000B212C"/>
    <w:rsid w:val="000B2A93"/>
    <w:rsid w:val="000B321A"/>
    <w:rsid w:val="000B53E5"/>
    <w:rsid w:val="000B5687"/>
    <w:rsid w:val="000B5DE8"/>
    <w:rsid w:val="000B7297"/>
    <w:rsid w:val="000B756C"/>
    <w:rsid w:val="000B7C1B"/>
    <w:rsid w:val="000B7D77"/>
    <w:rsid w:val="000C0171"/>
    <w:rsid w:val="000C178D"/>
    <w:rsid w:val="000C1A78"/>
    <w:rsid w:val="000C2D37"/>
    <w:rsid w:val="000C33E6"/>
    <w:rsid w:val="000C3E2C"/>
    <w:rsid w:val="000C3E4A"/>
    <w:rsid w:val="000C42FE"/>
    <w:rsid w:val="000C4B1D"/>
    <w:rsid w:val="000C51D9"/>
    <w:rsid w:val="000C5A02"/>
    <w:rsid w:val="000C70E8"/>
    <w:rsid w:val="000C77F8"/>
    <w:rsid w:val="000D073E"/>
    <w:rsid w:val="000D2873"/>
    <w:rsid w:val="000D2988"/>
    <w:rsid w:val="000D352C"/>
    <w:rsid w:val="000D496C"/>
    <w:rsid w:val="000D5F6D"/>
    <w:rsid w:val="000E01EF"/>
    <w:rsid w:val="000E026A"/>
    <w:rsid w:val="000E04F1"/>
    <w:rsid w:val="000E15D5"/>
    <w:rsid w:val="000E24DE"/>
    <w:rsid w:val="000E3073"/>
    <w:rsid w:val="000E3582"/>
    <w:rsid w:val="000E41A7"/>
    <w:rsid w:val="000E4942"/>
    <w:rsid w:val="000E508F"/>
    <w:rsid w:val="000E53FD"/>
    <w:rsid w:val="000E5A93"/>
    <w:rsid w:val="000E60F6"/>
    <w:rsid w:val="000E61B4"/>
    <w:rsid w:val="000E7B41"/>
    <w:rsid w:val="000F15CB"/>
    <w:rsid w:val="000F1A6A"/>
    <w:rsid w:val="000F2107"/>
    <w:rsid w:val="000F217C"/>
    <w:rsid w:val="000F2B75"/>
    <w:rsid w:val="000F32E2"/>
    <w:rsid w:val="000F55CC"/>
    <w:rsid w:val="000F6238"/>
    <w:rsid w:val="000F64F5"/>
    <w:rsid w:val="000F7966"/>
    <w:rsid w:val="0010034B"/>
    <w:rsid w:val="00100355"/>
    <w:rsid w:val="0010035C"/>
    <w:rsid w:val="00100830"/>
    <w:rsid w:val="00101C06"/>
    <w:rsid w:val="001020BD"/>
    <w:rsid w:val="001023E7"/>
    <w:rsid w:val="00102A99"/>
    <w:rsid w:val="00102A9A"/>
    <w:rsid w:val="00102FC6"/>
    <w:rsid w:val="001068D9"/>
    <w:rsid w:val="0010692B"/>
    <w:rsid w:val="00106F9C"/>
    <w:rsid w:val="0010743B"/>
    <w:rsid w:val="001075C4"/>
    <w:rsid w:val="00110E0F"/>
    <w:rsid w:val="00111D32"/>
    <w:rsid w:val="00112476"/>
    <w:rsid w:val="00112C01"/>
    <w:rsid w:val="00112CC8"/>
    <w:rsid w:val="00113288"/>
    <w:rsid w:val="0011348B"/>
    <w:rsid w:val="00114897"/>
    <w:rsid w:val="00114AEA"/>
    <w:rsid w:val="001160C1"/>
    <w:rsid w:val="0011658D"/>
    <w:rsid w:val="001167D7"/>
    <w:rsid w:val="00116C02"/>
    <w:rsid w:val="00120A57"/>
    <w:rsid w:val="00121453"/>
    <w:rsid w:val="001214D4"/>
    <w:rsid w:val="001219F2"/>
    <w:rsid w:val="00122804"/>
    <w:rsid w:val="00123894"/>
    <w:rsid w:val="001242A8"/>
    <w:rsid w:val="0012441F"/>
    <w:rsid w:val="001266AC"/>
    <w:rsid w:val="001266CE"/>
    <w:rsid w:val="00130B6A"/>
    <w:rsid w:val="00130FE7"/>
    <w:rsid w:val="00130FEE"/>
    <w:rsid w:val="0013211E"/>
    <w:rsid w:val="00132770"/>
    <w:rsid w:val="001328F8"/>
    <w:rsid w:val="0013294B"/>
    <w:rsid w:val="00134B73"/>
    <w:rsid w:val="001350B2"/>
    <w:rsid w:val="0013538E"/>
    <w:rsid w:val="0013578F"/>
    <w:rsid w:val="001360E7"/>
    <w:rsid w:val="001361B5"/>
    <w:rsid w:val="00136D2C"/>
    <w:rsid w:val="00136D57"/>
    <w:rsid w:val="00140684"/>
    <w:rsid w:val="00142EB8"/>
    <w:rsid w:val="00143F83"/>
    <w:rsid w:val="00145997"/>
    <w:rsid w:val="001470B8"/>
    <w:rsid w:val="00147DEF"/>
    <w:rsid w:val="00147F28"/>
    <w:rsid w:val="00150E34"/>
    <w:rsid w:val="00152A5A"/>
    <w:rsid w:val="0015320B"/>
    <w:rsid w:val="001544FA"/>
    <w:rsid w:val="001552C6"/>
    <w:rsid w:val="0015562B"/>
    <w:rsid w:val="001565D1"/>
    <w:rsid w:val="0015694D"/>
    <w:rsid w:val="0015776A"/>
    <w:rsid w:val="001608B2"/>
    <w:rsid w:val="001611FC"/>
    <w:rsid w:val="0016352A"/>
    <w:rsid w:val="00164902"/>
    <w:rsid w:val="0016497A"/>
    <w:rsid w:val="0016503C"/>
    <w:rsid w:val="00165685"/>
    <w:rsid w:val="001669A4"/>
    <w:rsid w:val="00170989"/>
    <w:rsid w:val="00171FED"/>
    <w:rsid w:val="00172BE4"/>
    <w:rsid w:val="00174B5A"/>
    <w:rsid w:val="00175020"/>
    <w:rsid w:val="00175717"/>
    <w:rsid w:val="00177816"/>
    <w:rsid w:val="00177924"/>
    <w:rsid w:val="00177E30"/>
    <w:rsid w:val="001802FE"/>
    <w:rsid w:val="00180B01"/>
    <w:rsid w:val="001816FE"/>
    <w:rsid w:val="00182B3B"/>
    <w:rsid w:val="001830EE"/>
    <w:rsid w:val="00184871"/>
    <w:rsid w:val="00191009"/>
    <w:rsid w:val="001920B9"/>
    <w:rsid w:val="001927C4"/>
    <w:rsid w:val="00193560"/>
    <w:rsid w:val="0019413C"/>
    <w:rsid w:val="0019434D"/>
    <w:rsid w:val="001943CA"/>
    <w:rsid w:val="00194A50"/>
    <w:rsid w:val="00196B06"/>
    <w:rsid w:val="0019733A"/>
    <w:rsid w:val="00197626"/>
    <w:rsid w:val="001A035F"/>
    <w:rsid w:val="001A06E2"/>
    <w:rsid w:val="001A08AE"/>
    <w:rsid w:val="001A2491"/>
    <w:rsid w:val="001A2715"/>
    <w:rsid w:val="001A3B5C"/>
    <w:rsid w:val="001A445D"/>
    <w:rsid w:val="001A4512"/>
    <w:rsid w:val="001A4706"/>
    <w:rsid w:val="001A593C"/>
    <w:rsid w:val="001A5DC8"/>
    <w:rsid w:val="001A6355"/>
    <w:rsid w:val="001A658C"/>
    <w:rsid w:val="001A6ABD"/>
    <w:rsid w:val="001A6BA7"/>
    <w:rsid w:val="001A79D8"/>
    <w:rsid w:val="001B00B5"/>
    <w:rsid w:val="001B0DB0"/>
    <w:rsid w:val="001B0FD6"/>
    <w:rsid w:val="001B120B"/>
    <w:rsid w:val="001B1C0D"/>
    <w:rsid w:val="001B1E30"/>
    <w:rsid w:val="001B2232"/>
    <w:rsid w:val="001B230B"/>
    <w:rsid w:val="001B2F08"/>
    <w:rsid w:val="001B3A3E"/>
    <w:rsid w:val="001B3D3B"/>
    <w:rsid w:val="001B449D"/>
    <w:rsid w:val="001B5872"/>
    <w:rsid w:val="001B7A19"/>
    <w:rsid w:val="001C0576"/>
    <w:rsid w:val="001C3711"/>
    <w:rsid w:val="001C3C88"/>
    <w:rsid w:val="001C3CAD"/>
    <w:rsid w:val="001C4149"/>
    <w:rsid w:val="001C6159"/>
    <w:rsid w:val="001C6E2E"/>
    <w:rsid w:val="001C6E6D"/>
    <w:rsid w:val="001D0805"/>
    <w:rsid w:val="001D1364"/>
    <w:rsid w:val="001D49ED"/>
    <w:rsid w:val="001D4EF7"/>
    <w:rsid w:val="001D6CBD"/>
    <w:rsid w:val="001D7F48"/>
    <w:rsid w:val="001E0696"/>
    <w:rsid w:val="001E0D01"/>
    <w:rsid w:val="001E160E"/>
    <w:rsid w:val="001E1712"/>
    <w:rsid w:val="001E2AD7"/>
    <w:rsid w:val="001E31F2"/>
    <w:rsid w:val="001E64B2"/>
    <w:rsid w:val="001E6ED6"/>
    <w:rsid w:val="001E7964"/>
    <w:rsid w:val="001F02A9"/>
    <w:rsid w:val="001F0543"/>
    <w:rsid w:val="001F0831"/>
    <w:rsid w:val="001F1912"/>
    <w:rsid w:val="001F1E14"/>
    <w:rsid w:val="001F2235"/>
    <w:rsid w:val="001F40B0"/>
    <w:rsid w:val="001F4895"/>
    <w:rsid w:val="001F519D"/>
    <w:rsid w:val="001F58FA"/>
    <w:rsid w:val="001F6710"/>
    <w:rsid w:val="001F6EF0"/>
    <w:rsid w:val="001F7565"/>
    <w:rsid w:val="001F7D61"/>
    <w:rsid w:val="002003E7"/>
    <w:rsid w:val="00200A06"/>
    <w:rsid w:val="00200FA1"/>
    <w:rsid w:val="002010BF"/>
    <w:rsid w:val="00201257"/>
    <w:rsid w:val="002016FD"/>
    <w:rsid w:val="002021E6"/>
    <w:rsid w:val="0020237D"/>
    <w:rsid w:val="00203B61"/>
    <w:rsid w:val="00203C26"/>
    <w:rsid w:val="0020575D"/>
    <w:rsid w:val="0020588A"/>
    <w:rsid w:val="00212F83"/>
    <w:rsid w:val="002138D5"/>
    <w:rsid w:val="002153C5"/>
    <w:rsid w:val="00215409"/>
    <w:rsid w:val="00215ACC"/>
    <w:rsid w:val="00217A44"/>
    <w:rsid w:val="00217B2F"/>
    <w:rsid w:val="00220FC2"/>
    <w:rsid w:val="00221A6B"/>
    <w:rsid w:val="00221C2F"/>
    <w:rsid w:val="002220CD"/>
    <w:rsid w:val="00222CEB"/>
    <w:rsid w:val="00222F66"/>
    <w:rsid w:val="00223587"/>
    <w:rsid w:val="00225D1E"/>
    <w:rsid w:val="00225DA6"/>
    <w:rsid w:val="002265CB"/>
    <w:rsid w:val="00226653"/>
    <w:rsid w:val="002273E8"/>
    <w:rsid w:val="00230918"/>
    <w:rsid w:val="00231987"/>
    <w:rsid w:val="00231E16"/>
    <w:rsid w:val="00232250"/>
    <w:rsid w:val="00233EBC"/>
    <w:rsid w:val="00234C70"/>
    <w:rsid w:val="00234E96"/>
    <w:rsid w:val="00235611"/>
    <w:rsid w:val="0023584F"/>
    <w:rsid w:val="0023598E"/>
    <w:rsid w:val="002361F9"/>
    <w:rsid w:val="00236250"/>
    <w:rsid w:val="002375EC"/>
    <w:rsid w:val="00237B1B"/>
    <w:rsid w:val="00241C12"/>
    <w:rsid w:val="00241C88"/>
    <w:rsid w:val="00242EB5"/>
    <w:rsid w:val="00243F15"/>
    <w:rsid w:val="002457B3"/>
    <w:rsid w:val="00245CFF"/>
    <w:rsid w:val="00246104"/>
    <w:rsid w:val="002461D2"/>
    <w:rsid w:val="002501E6"/>
    <w:rsid w:val="00250BC6"/>
    <w:rsid w:val="00250D37"/>
    <w:rsid w:val="00250F20"/>
    <w:rsid w:val="00250FA9"/>
    <w:rsid w:val="00251342"/>
    <w:rsid w:val="00251FA7"/>
    <w:rsid w:val="00251FC7"/>
    <w:rsid w:val="00254688"/>
    <w:rsid w:val="00255E2F"/>
    <w:rsid w:val="00255FAA"/>
    <w:rsid w:val="0025638E"/>
    <w:rsid w:val="002565FD"/>
    <w:rsid w:val="00256AEF"/>
    <w:rsid w:val="00256B69"/>
    <w:rsid w:val="002576F3"/>
    <w:rsid w:val="002579EC"/>
    <w:rsid w:val="00257AAF"/>
    <w:rsid w:val="002602C3"/>
    <w:rsid w:val="00260A00"/>
    <w:rsid w:val="00260E29"/>
    <w:rsid w:val="00260FA4"/>
    <w:rsid w:val="002612F1"/>
    <w:rsid w:val="00262E70"/>
    <w:rsid w:val="00262F50"/>
    <w:rsid w:val="002634C1"/>
    <w:rsid w:val="0026557D"/>
    <w:rsid w:val="00266358"/>
    <w:rsid w:val="002663FF"/>
    <w:rsid w:val="0026642E"/>
    <w:rsid w:val="00267467"/>
    <w:rsid w:val="002675C0"/>
    <w:rsid w:val="002718F8"/>
    <w:rsid w:val="00272FBB"/>
    <w:rsid w:val="002733F8"/>
    <w:rsid w:val="00273EF0"/>
    <w:rsid w:val="002741F8"/>
    <w:rsid w:val="00275795"/>
    <w:rsid w:val="00276677"/>
    <w:rsid w:val="00277C1D"/>
    <w:rsid w:val="002804DA"/>
    <w:rsid w:val="00282356"/>
    <w:rsid w:val="00282754"/>
    <w:rsid w:val="00284070"/>
    <w:rsid w:val="00284204"/>
    <w:rsid w:val="002847F8"/>
    <w:rsid w:val="00284BD5"/>
    <w:rsid w:val="00286179"/>
    <w:rsid w:val="0028792A"/>
    <w:rsid w:val="0029113B"/>
    <w:rsid w:val="002914EE"/>
    <w:rsid w:val="002926AF"/>
    <w:rsid w:val="00293477"/>
    <w:rsid w:val="00295333"/>
    <w:rsid w:val="00295342"/>
    <w:rsid w:val="00295B4E"/>
    <w:rsid w:val="00295BAE"/>
    <w:rsid w:val="00296013"/>
    <w:rsid w:val="002960B0"/>
    <w:rsid w:val="002A0B6B"/>
    <w:rsid w:val="002A13C3"/>
    <w:rsid w:val="002A2B2B"/>
    <w:rsid w:val="002A2DF5"/>
    <w:rsid w:val="002A3537"/>
    <w:rsid w:val="002A492B"/>
    <w:rsid w:val="002A4E2D"/>
    <w:rsid w:val="002A52EF"/>
    <w:rsid w:val="002A5ACE"/>
    <w:rsid w:val="002A784B"/>
    <w:rsid w:val="002A7E0B"/>
    <w:rsid w:val="002B03CF"/>
    <w:rsid w:val="002B0A1A"/>
    <w:rsid w:val="002B1009"/>
    <w:rsid w:val="002B16EF"/>
    <w:rsid w:val="002B26A7"/>
    <w:rsid w:val="002B3814"/>
    <w:rsid w:val="002B500F"/>
    <w:rsid w:val="002B542B"/>
    <w:rsid w:val="002B5949"/>
    <w:rsid w:val="002B6AE5"/>
    <w:rsid w:val="002B6C6C"/>
    <w:rsid w:val="002B7513"/>
    <w:rsid w:val="002B7774"/>
    <w:rsid w:val="002B79E7"/>
    <w:rsid w:val="002C040F"/>
    <w:rsid w:val="002C11C4"/>
    <w:rsid w:val="002C1B7D"/>
    <w:rsid w:val="002C2045"/>
    <w:rsid w:val="002C24F4"/>
    <w:rsid w:val="002C3207"/>
    <w:rsid w:val="002C33F0"/>
    <w:rsid w:val="002C60CB"/>
    <w:rsid w:val="002C61DA"/>
    <w:rsid w:val="002C629D"/>
    <w:rsid w:val="002C643B"/>
    <w:rsid w:val="002C68BA"/>
    <w:rsid w:val="002C702E"/>
    <w:rsid w:val="002C7CAF"/>
    <w:rsid w:val="002D019E"/>
    <w:rsid w:val="002D08E2"/>
    <w:rsid w:val="002D091D"/>
    <w:rsid w:val="002D091E"/>
    <w:rsid w:val="002D09B9"/>
    <w:rsid w:val="002D0C03"/>
    <w:rsid w:val="002D137B"/>
    <w:rsid w:val="002D211E"/>
    <w:rsid w:val="002D285B"/>
    <w:rsid w:val="002D3A84"/>
    <w:rsid w:val="002D3E43"/>
    <w:rsid w:val="002D596D"/>
    <w:rsid w:val="002D5DC7"/>
    <w:rsid w:val="002D6F17"/>
    <w:rsid w:val="002D78A6"/>
    <w:rsid w:val="002D7F3D"/>
    <w:rsid w:val="002E07CF"/>
    <w:rsid w:val="002E1353"/>
    <w:rsid w:val="002E1DA5"/>
    <w:rsid w:val="002E2439"/>
    <w:rsid w:val="002E5830"/>
    <w:rsid w:val="002F01B1"/>
    <w:rsid w:val="002F0F06"/>
    <w:rsid w:val="002F17D0"/>
    <w:rsid w:val="002F1E90"/>
    <w:rsid w:val="002F2FC7"/>
    <w:rsid w:val="002F36BC"/>
    <w:rsid w:val="002F3B4F"/>
    <w:rsid w:val="002F4048"/>
    <w:rsid w:val="002F41C2"/>
    <w:rsid w:val="002F4D68"/>
    <w:rsid w:val="002F4F6D"/>
    <w:rsid w:val="002F700A"/>
    <w:rsid w:val="003000A8"/>
    <w:rsid w:val="00300BDA"/>
    <w:rsid w:val="00300C6F"/>
    <w:rsid w:val="00301BFF"/>
    <w:rsid w:val="003025F8"/>
    <w:rsid w:val="00302622"/>
    <w:rsid w:val="0030383D"/>
    <w:rsid w:val="003042A2"/>
    <w:rsid w:val="003056F8"/>
    <w:rsid w:val="00305F58"/>
    <w:rsid w:val="0031129D"/>
    <w:rsid w:val="00311ADF"/>
    <w:rsid w:val="00312A4C"/>
    <w:rsid w:val="00312B09"/>
    <w:rsid w:val="00313C7C"/>
    <w:rsid w:val="00313CE4"/>
    <w:rsid w:val="00314082"/>
    <w:rsid w:val="00314558"/>
    <w:rsid w:val="00316550"/>
    <w:rsid w:val="00316D1A"/>
    <w:rsid w:val="00317735"/>
    <w:rsid w:val="003221DA"/>
    <w:rsid w:val="00323562"/>
    <w:rsid w:val="00323D90"/>
    <w:rsid w:val="00325235"/>
    <w:rsid w:val="00326643"/>
    <w:rsid w:val="00330262"/>
    <w:rsid w:val="00330266"/>
    <w:rsid w:val="00330B24"/>
    <w:rsid w:val="00331DCE"/>
    <w:rsid w:val="003320F7"/>
    <w:rsid w:val="00332484"/>
    <w:rsid w:val="00333A49"/>
    <w:rsid w:val="003340FD"/>
    <w:rsid w:val="0033533B"/>
    <w:rsid w:val="0033575E"/>
    <w:rsid w:val="003366D5"/>
    <w:rsid w:val="00337066"/>
    <w:rsid w:val="00337619"/>
    <w:rsid w:val="00340C88"/>
    <w:rsid w:val="003414E8"/>
    <w:rsid w:val="00341A07"/>
    <w:rsid w:val="0034333A"/>
    <w:rsid w:val="00343935"/>
    <w:rsid w:val="003439BD"/>
    <w:rsid w:val="00344014"/>
    <w:rsid w:val="00347519"/>
    <w:rsid w:val="003506D1"/>
    <w:rsid w:val="00350BB5"/>
    <w:rsid w:val="00351AB2"/>
    <w:rsid w:val="00352057"/>
    <w:rsid w:val="00353DD9"/>
    <w:rsid w:val="003541A6"/>
    <w:rsid w:val="00354F48"/>
    <w:rsid w:val="00355CB2"/>
    <w:rsid w:val="0035704D"/>
    <w:rsid w:val="00357241"/>
    <w:rsid w:val="00360A9C"/>
    <w:rsid w:val="00361C6B"/>
    <w:rsid w:val="003629D8"/>
    <w:rsid w:val="00362C3A"/>
    <w:rsid w:val="00364DD4"/>
    <w:rsid w:val="00365242"/>
    <w:rsid w:val="003660BF"/>
    <w:rsid w:val="00366E19"/>
    <w:rsid w:val="00366EF2"/>
    <w:rsid w:val="00367997"/>
    <w:rsid w:val="00367BCF"/>
    <w:rsid w:val="00367F8E"/>
    <w:rsid w:val="0037009A"/>
    <w:rsid w:val="0037114C"/>
    <w:rsid w:val="00371E17"/>
    <w:rsid w:val="00371E5D"/>
    <w:rsid w:val="00372794"/>
    <w:rsid w:val="003751DF"/>
    <w:rsid w:val="00376213"/>
    <w:rsid w:val="00376290"/>
    <w:rsid w:val="00376712"/>
    <w:rsid w:val="00376B06"/>
    <w:rsid w:val="00377615"/>
    <w:rsid w:val="00377994"/>
    <w:rsid w:val="003802C3"/>
    <w:rsid w:val="00380D86"/>
    <w:rsid w:val="00382BB9"/>
    <w:rsid w:val="003830B9"/>
    <w:rsid w:val="0038310C"/>
    <w:rsid w:val="00383AF2"/>
    <w:rsid w:val="003854A4"/>
    <w:rsid w:val="003854B6"/>
    <w:rsid w:val="00385E2A"/>
    <w:rsid w:val="003868B2"/>
    <w:rsid w:val="00387E14"/>
    <w:rsid w:val="003909BD"/>
    <w:rsid w:val="00390D10"/>
    <w:rsid w:val="003912D3"/>
    <w:rsid w:val="00391546"/>
    <w:rsid w:val="0039343C"/>
    <w:rsid w:val="00393937"/>
    <w:rsid w:val="00394017"/>
    <w:rsid w:val="003944B9"/>
    <w:rsid w:val="0039505B"/>
    <w:rsid w:val="00396AE0"/>
    <w:rsid w:val="0039758E"/>
    <w:rsid w:val="00397F01"/>
    <w:rsid w:val="003A01CF"/>
    <w:rsid w:val="003A04D6"/>
    <w:rsid w:val="003A14A6"/>
    <w:rsid w:val="003A2A3E"/>
    <w:rsid w:val="003A320B"/>
    <w:rsid w:val="003A37F4"/>
    <w:rsid w:val="003A38EC"/>
    <w:rsid w:val="003A3AE1"/>
    <w:rsid w:val="003A3C07"/>
    <w:rsid w:val="003A43FC"/>
    <w:rsid w:val="003A49FC"/>
    <w:rsid w:val="003A4B96"/>
    <w:rsid w:val="003A513E"/>
    <w:rsid w:val="003A518D"/>
    <w:rsid w:val="003A62DE"/>
    <w:rsid w:val="003A68E2"/>
    <w:rsid w:val="003A6D61"/>
    <w:rsid w:val="003A6FC8"/>
    <w:rsid w:val="003A71C9"/>
    <w:rsid w:val="003A7A84"/>
    <w:rsid w:val="003A7E2A"/>
    <w:rsid w:val="003B0934"/>
    <w:rsid w:val="003B24BD"/>
    <w:rsid w:val="003B3841"/>
    <w:rsid w:val="003B4162"/>
    <w:rsid w:val="003B44A6"/>
    <w:rsid w:val="003B4F71"/>
    <w:rsid w:val="003B5285"/>
    <w:rsid w:val="003B6A98"/>
    <w:rsid w:val="003C0045"/>
    <w:rsid w:val="003C026E"/>
    <w:rsid w:val="003C036F"/>
    <w:rsid w:val="003C0443"/>
    <w:rsid w:val="003C1F2F"/>
    <w:rsid w:val="003C29DB"/>
    <w:rsid w:val="003C2A4F"/>
    <w:rsid w:val="003C3677"/>
    <w:rsid w:val="003C3FAF"/>
    <w:rsid w:val="003C487D"/>
    <w:rsid w:val="003C6498"/>
    <w:rsid w:val="003C64BA"/>
    <w:rsid w:val="003C6A16"/>
    <w:rsid w:val="003C6DDE"/>
    <w:rsid w:val="003C7461"/>
    <w:rsid w:val="003C754A"/>
    <w:rsid w:val="003D0568"/>
    <w:rsid w:val="003D086A"/>
    <w:rsid w:val="003D0A07"/>
    <w:rsid w:val="003D0FFF"/>
    <w:rsid w:val="003D17AE"/>
    <w:rsid w:val="003D2710"/>
    <w:rsid w:val="003D2FA4"/>
    <w:rsid w:val="003D3ADB"/>
    <w:rsid w:val="003D47EE"/>
    <w:rsid w:val="003D5A12"/>
    <w:rsid w:val="003D5D1D"/>
    <w:rsid w:val="003D6291"/>
    <w:rsid w:val="003D6B4A"/>
    <w:rsid w:val="003D7691"/>
    <w:rsid w:val="003E05CD"/>
    <w:rsid w:val="003E0A1F"/>
    <w:rsid w:val="003E1337"/>
    <w:rsid w:val="003E177C"/>
    <w:rsid w:val="003E29DD"/>
    <w:rsid w:val="003E2D11"/>
    <w:rsid w:val="003E2F30"/>
    <w:rsid w:val="003E3451"/>
    <w:rsid w:val="003E68F7"/>
    <w:rsid w:val="003E6E73"/>
    <w:rsid w:val="003E7B4F"/>
    <w:rsid w:val="003E7E38"/>
    <w:rsid w:val="003F052F"/>
    <w:rsid w:val="003F0B84"/>
    <w:rsid w:val="003F103D"/>
    <w:rsid w:val="003F187C"/>
    <w:rsid w:val="003F1B02"/>
    <w:rsid w:val="003F1B80"/>
    <w:rsid w:val="003F3620"/>
    <w:rsid w:val="003F366D"/>
    <w:rsid w:val="003F3A05"/>
    <w:rsid w:val="003F442D"/>
    <w:rsid w:val="003F5B00"/>
    <w:rsid w:val="003F5C00"/>
    <w:rsid w:val="003F60FA"/>
    <w:rsid w:val="003F6380"/>
    <w:rsid w:val="003F6E3B"/>
    <w:rsid w:val="003F6F68"/>
    <w:rsid w:val="003F7560"/>
    <w:rsid w:val="003F75EE"/>
    <w:rsid w:val="00400F63"/>
    <w:rsid w:val="00401188"/>
    <w:rsid w:val="00401B57"/>
    <w:rsid w:val="00402C45"/>
    <w:rsid w:val="004035E6"/>
    <w:rsid w:val="00403840"/>
    <w:rsid w:val="0040417F"/>
    <w:rsid w:val="004044FA"/>
    <w:rsid w:val="00404FE0"/>
    <w:rsid w:val="004059A4"/>
    <w:rsid w:val="0040784D"/>
    <w:rsid w:val="00407ACE"/>
    <w:rsid w:val="00410470"/>
    <w:rsid w:val="00410AB8"/>
    <w:rsid w:val="00411FCB"/>
    <w:rsid w:val="00412E47"/>
    <w:rsid w:val="00414439"/>
    <w:rsid w:val="004153CB"/>
    <w:rsid w:val="00415C3E"/>
    <w:rsid w:val="004160E3"/>
    <w:rsid w:val="004167F7"/>
    <w:rsid w:val="004168CE"/>
    <w:rsid w:val="00421808"/>
    <w:rsid w:val="0042290E"/>
    <w:rsid w:val="00422AA3"/>
    <w:rsid w:val="00422B9E"/>
    <w:rsid w:val="00422E1E"/>
    <w:rsid w:val="00424279"/>
    <w:rsid w:val="00426D21"/>
    <w:rsid w:val="00426D49"/>
    <w:rsid w:val="004277D1"/>
    <w:rsid w:val="004317B4"/>
    <w:rsid w:val="00431E12"/>
    <w:rsid w:val="004331FD"/>
    <w:rsid w:val="0043354A"/>
    <w:rsid w:val="004342FB"/>
    <w:rsid w:val="004344AD"/>
    <w:rsid w:val="00434D70"/>
    <w:rsid w:val="00435759"/>
    <w:rsid w:val="00435A65"/>
    <w:rsid w:val="00435E80"/>
    <w:rsid w:val="00436480"/>
    <w:rsid w:val="004364BA"/>
    <w:rsid w:val="00436F78"/>
    <w:rsid w:val="004379ED"/>
    <w:rsid w:val="00440572"/>
    <w:rsid w:val="0044094D"/>
    <w:rsid w:val="00440CD6"/>
    <w:rsid w:val="00441547"/>
    <w:rsid w:val="00442ADF"/>
    <w:rsid w:val="00442D12"/>
    <w:rsid w:val="004443F4"/>
    <w:rsid w:val="00444897"/>
    <w:rsid w:val="00446D03"/>
    <w:rsid w:val="0044795B"/>
    <w:rsid w:val="00447D51"/>
    <w:rsid w:val="00450BB9"/>
    <w:rsid w:val="00452950"/>
    <w:rsid w:val="00452CE6"/>
    <w:rsid w:val="00453BB8"/>
    <w:rsid w:val="00454196"/>
    <w:rsid w:val="0045518C"/>
    <w:rsid w:val="0045535F"/>
    <w:rsid w:val="0045537B"/>
    <w:rsid w:val="004559C2"/>
    <w:rsid w:val="00455D84"/>
    <w:rsid w:val="00455E8F"/>
    <w:rsid w:val="00456238"/>
    <w:rsid w:val="00456A95"/>
    <w:rsid w:val="0045746F"/>
    <w:rsid w:val="0046007B"/>
    <w:rsid w:val="004602A1"/>
    <w:rsid w:val="004602AC"/>
    <w:rsid w:val="00460BE8"/>
    <w:rsid w:val="00461CE2"/>
    <w:rsid w:val="004632FD"/>
    <w:rsid w:val="00465015"/>
    <w:rsid w:val="00465503"/>
    <w:rsid w:val="00465AC9"/>
    <w:rsid w:val="00465BE2"/>
    <w:rsid w:val="00466CAC"/>
    <w:rsid w:val="00466F11"/>
    <w:rsid w:val="00467811"/>
    <w:rsid w:val="00467A57"/>
    <w:rsid w:val="00470F0A"/>
    <w:rsid w:val="00471907"/>
    <w:rsid w:val="00471AF2"/>
    <w:rsid w:val="00473304"/>
    <w:rsid w:val="00473777"/>
    <w:rsid w:val="00473866"/>
    <w:rsid w:val="00473A9D"/>
    <w:rsid w:val="004747E5"/>
    <w:rsid w:val="00474827"/>
    <w:rsid w:val="00474938"/>
    <w:rsid w:val="00474C48"/>
    <w:rsid w:val="0047579A"/>
    <w:rsid w:val="00475B71"/>
    <w:rsid w:val="0047658C"/>
    <w:rsid w:val="00476E6D"/>
    <w:rsid w:val="0048008F"/>
    <w:rsid w:val="00480EFF"/>
    <w:rsid w:val="00481C31"/>
    <w:rsid w:val="00482594"/>
    <w:rsid w:val="0048286A"/>
    <w:rsid w:val="00484AAF"/>
    <w:rsid w:val="0048544D"/>
    <w:rsid w:val="004854A5"/>
    <w:rsid w:val="004855D1"/>
    <w:rsid w:val="00486A65"/>
    <w:rsid w:val="00486F65"/>
    <w:rsid w:val="00487530"/>
    <w:rsid w:val="0048753F"/>
    <w:rsid w:val="00490A37"/>
    <w:rsid w:val="00490BF5"/>
    <w:rsid w:val="00491124"/>
    <w:rsid w:val="00491A99"/>
    <w:rsid w:val="00491CED"/>
    <w:rsid w:val="004920FF"/>
    <w:rsid w:val="00492119"/>
    <w:rsid w:val="00493AC3"/>
    <w:rsid w:val="004947A0"/>
    <w:rsid w:val="00495650"/>
    <w:rsid w:val="004956B5"/>
    <w:rsid w:val="00495BEC"/>
    <w:rsid w:val="00496EE0"/>
    <w:rsid w:val="004971E6"/>
    <w:rsid w:val="004A03C0"/>
    <w:rsid w:val="004A1422"/>
    <w:rsid w:val="004A2896"/>
    <w:rsid w:val="004A39E9"/>
    <w:rsid w:val="004A3C61"/>
    <w:rsid w:val="004A4D9F"/>
    <w:rsid w:val="004A7274"/>
    <w:rsid w:val="004A7616"/>
    <w:rsid w:val="004B0373"/>
    <w:rsid w:val="004B0F0A"/>
    <w:rsid w:val="004B20C0"/>
    <w:rsid w:val="004B347B"/>
    <w:rsid w:val="004B4549"/>
    <w:rsid w:val="004B5499"/>
    <w:rsid w:val="004B60ED"/>
    <w:rsid w:val="004B77DD"/>
    <w:rsid w:val="004B7BCE"/>
    <w:rsid w:val="004C0B65"/>
    <w:rsid w:val="004C2275"/>
    <w:rsid w:val="004C2917"/>
    <w:rsid w:val="004C2C9E"/>
    <w:rsid w:val="004C2D8F"/>
    <w:rsid w:val="004C3AE7"/>
    <w:rsid w:val="004C55F9"/>
    <w:rsid w:val="004C6355"/>
    <w:rsid w:val="004C6363"/>
    <w:rsid w:val="004C7638"/>
    <w:rsid w:val="004C76B0"/>
    <w:rsid w:val="004D0507"/>
    <w:rsid w:val="004D0B24"/>
    <w:rsid w:val="004D0D75"/>
    <w:rsid w:val="004D16C9"/>
    <w:rsid w:val="004D1FB3"/>
    <w:rsid w:val="004D2A81"/>
    <w:rsid w:val="004D4998"/>
    <w:rsid w:val="004D49B6"/>
    <w:rsid w:val="004D63B1"/>
    <w:rsid w:val="004D68F9"/>
    <w:rsid w:val="004D7BD1"/>
    <w:rsid w:val="004D7D78"/>
    <w:rsid w:val="004E08A8"/>
    <w:rsid w:val="004E10A9"/>
    <w:rsid w:val="004E16F2"/>
    <w:rsid w:val="004E1B33"/>
    <w:rsid w:val="004E30B9"/>
    <w:rsid w:val="004E34EF"/>
    <w:rsid w:val="004E35AB"/>
    <w:rsid w:val="004E37FF"/>
    <w:rsid w:val="004E51DB"/>
    <w:rsid w:val="004E526D"/>
    <w:rsid w:val="004E76CD"/>
    <w:rsid w:val="004E77A0"/>
    <w:rsid w:val="004E79C6"/>
    <w:rsid w:val="004E7A31"/>
    <w:rsid w:val="004E7F49"/>
    <w:rsid w:val="004F02E6"/>
    <w:rsid w:val="004F033F"/>
    <w:rsid w:val="004F0CC8"/>
    <w:rsid w:val="004F1CFC"/>
    <w:rsid w:val="004F348D"/>
    <w:rsid w:val="004F360F"/>
    <w:rsid w:val="004F370B"/>
    <w:rsid w:val="004F3C9D"/>
    <w:rsid w:val="004F3F29"/>
    <w:rsid w:val="004F4247"/>
    <w:rsid w:val="004F42BA"/>
    <w:rsid w:val="004F5031"/>
    <w:rsid w:val="004F5AEE"/>
    <w:rsid w:val="004F7B83"/>
    <w:rsid w:val="00500350"/>
    <w:rsid w:val="00501534"/>
    <w:rsid w:val="00501638"/>
    <w:rsid w:val="00501716"/>
    <w:rsid w:val="005023A4"/>
    <w:rsid w:val="00502C2B"/>
    <w:rsid w:val="00502C62"/>
    <w:rsid w:val="00502CC6"/>
    <w:rsid w:val="00504186"/>
    <w:rsid w:val="00504B54"/>
    <w:rsid w:val="00505127"/>
    <w:rsid w:val="005059CE"/>
    <w:rsid w:val="005064A3"/>
    <w:rsid w:val="00506683"/>
    <w:rsid w:val="00506B69"/>
    <w:rsid w:val="00506CEB"/>
    <w:rsid w:val="00507528"/>
    <w:rsid w:val="00507E88"/>
    <w:rsid w:val="00507FD5"/>
    <w:rsid w:val="0051013A"/>
    <w:rsid w:val="00511910"/>
    <w:rsid w:val="00511FD3"/>
    <w:rsid w:val="005122D2"/>
    <w:rsid w:val="00512DA6"/>
    <w:rsid w:val="00512F5A"/>
    <w:rsid w:val="005132E4"/>
    <w:rsid w:val="00513DDF"/>
    <w:rsid w:val="00513FE6"/>
    <w:rsid w:val="005145F9"/>
    <w:rsid w:val="00514DA7"/>
    <w:rsid w:val="005153D2"/>
    <w:rsid w:val="00515807"/>
    <w:rsid w:val="005166C8"/>
    <w:rsid w:val="00517433"/>
    <w:rsid w:val="00520061"/>
    <w:rsid w:val="00520C2E"/>
    <w:rsid w:val="00521031"/>
    <w:rsid w:val="0052170D"/>
    <w:rsid w:val="0052231A"/>
    <w:rsid w:val="00522573"/>
    <w:rsid w:val="0052335F"/>
    <w:rsid w:val="00523E51"/>
    <w:rsid w:val="0052427B"/>
    <w:rsid w:val="005243E7"/>
    <w:rsid w:val="005253B5"/>
    <w:rsid w:val="00526321"/>
    <w:rsid w:val="005268E4"/>
    <w:rsid w:val="00526D46"/>
    <w:rsid w:val="005271FB"/>
    <w:rsid w:val="0053055F"/>
    <w:rsid w:val="00530EF8"/>
    <w:rsid w:val="005313D8"/>
    <w:rsid w:val="00531417"/>
    <w:rsid w:val="00531573"/>
    <w:rsid w:val="0053278E"/>
    <w:rsid w:val="00532E30"/>
    <w:rsid w:val="00533234"/>
    <w:rsid w:val="005332BD"/>
    <w:rsid w:val="00533899"/>
    <w:rsid w:val="00534D51"/>
    <w:rsid w:val="00535647"/>
    <w:rsid w:val="00537243"/>
    <w:rsid w:val="00540A06"/>
    <w:rsid w:val="005420CF"/>
    <w:rsid w:val="00542EA6"/>
    <w:rsid w:val="00543528"/>
    <w:rsid w:val="005438FC"/>
    <w:rsid w:val="0054517F"/>
    <w:rsid w:val="00546185"/>
    <w:rsid w:val="005461CF"/>
    <w:rsid w:val="00546217"/>
    <w:rsid w:val="0054648B"/>
    <w:rsid w:val="005468DB"/>
    <w:rsid w:val="005506CC"/>
    <w:rsid w:val="00551F75"/>
    <w:rsid w:val="00552204"/>
    <w:rsid w:val="005527CB"/>
    <w:rsid w:val="00554013"/>
    <w:rsid w:val="0055505D"/>
    <w:rsid w:val="00555B3E"/>
    <w:rsid w:val="00556345"/>
    <w:rsid w:val="0055766E"/>
    <w:rsid w:val="00557D6B"/>
    <w:rsid w:val="00557F05"/>
    <w:rsid w:val="00560064"/>
    <w:rsid w:val="00560665"/>
    <w:rsid w:val="00560C44"/>
    <w:rsid w:val="00560F36"/>
    <w:rsid w:val="00560F8A"/>
    <w:rsid w:val="00561616"/>
    <w:rsid w:val="00561983"/>
    <w:rsid w:val="005633A4"/>
    <w:rsid w:val="00563BCB"/>
    <w:rsid w:val="0056513D"/>
    <w:rsid w:val="00565D2E"/>
    <w:rsid w:val="00566609"/>
    <w:rsid w:val="005669DE"/>
    <w:rsid w:val="00566B53"/>
    <w:rsid w:val="00566C33"/>
    <w:rsid w:val="005672A9"/>
    <w:rsid w:val="00567922"/>
    <w:rsid w:val="00567EAB"/>
    <w:rsid w:val="00570231"/>
    <w:rsid w:val="00571581"/>
    <w:rsid w:val="00571D12"/>
    <w:rsid w:val="00571D6A"/>
    <w:rsid w:val="005723B7"/>
    <w:rsid w:val="005727BA"/>
    <w:rsid w:val="005736A2"/>
    <w:rsid w:val="005736F0"/>
    <w:rsid w:val="00573C7D"/>
    <w:rsid w:val="00573EB8"/>
    <w:rsid w:val="00574BAD"/>
    <w:rsid w:val="00574D09"/>
    <w:rsid w:val="0057576C"/>
    <w:rsid w:val="005757C4"/>
    <w:rsid w:val="00576D5C"/>
    <w:rsid w:val="00577EB8"/>
    <w:rsid w:val="005800A7"/>
    <w:rsid w:val="0058185E"/>
    <w:rsid w:val="00583590"/>
    <w:rsid w:val="00583597"/>
    <w:rsid w:val="00584515"/>
    <w:rsid w:val="00584C76"/>
    <w:rsid w:val="00585CC5"/>
    <w:rsid w:val="00585CFF"/>
    <w:rsid w:val="00586CC5"/>
    <w:rsid w:val="0058713F"/>
    <w:rsid w:val="005875CD"/>
    <w:rsid w:val="0058779F"/>
    <w:rsid w:val="00587B16"/>
    <w:rsid w:val="00590B8D"/>
    <w:rsid w:val="005910E6"/>
    <w:rsid w:val="0059151A"/>
    <w:rsid w:val="005915D8"/>
    <w:rsid w:val="00591605"/>
    <w:rsid w:val="00592078"/>
    <w:rsid w:val="005930E9"/>
    <w:rsid w:val="005934C6"/>
    <w:rsid w:val="0059398F"/>
    <w:rsid w:val="00593B8F"/>
    <w:rsid w:val="00593D70"/>
    <w:rsid w:val="00593E72"/>
    <w:rsid w:val="0059421C"/>
    <w:rsid w:val="00594402"/>
    <w:rsid w:val="00594E35"/>
    <w:rsid w:val="005951DA"/>
    <w:rsid w:val="00595CCE"/>
    <w:rsid w:val="00595DB9"/>
    <w:rsid w:val="005964FD"/>
    <w:rsid w:val="005973E1"/>
    <w:rsid w:val="00597912"/>
    <w:rsid w:val="00597AEA"/>
    <w:rsid w:val="005A0364"/>
    <w:rsid w:val="005A1069"/>
    <w:rsid w:val="005A1073"/>
    <w:rsid w:val="005A1202"/>
    <w:rsid w:val="005A1533"/>
    <w:rsid w:val="005A19E2"/>
    <w:rsid w:val="005A40DD"/>
    <w:rsid w:val="005A579C"/>
    <w:rsid w:val="005A5809"/>
    <w:rsid w:val="005A69F0"/>
    <w:rsid w:val="005A720E"/>
    <w:rsid w:val="005B0B40"/>
    <w:rsid w:val="005B14AD"/>
    <w:rsid w:val="005B28D4"/>
    <w:rsid w:val="005B2D22"/>
    <w:rsid w:val="005B3238"/>
    <w:rsid w:val="005B3BC3"/>
    <w:rsid w:val="005B47B7"/>
    <w:rsid w:val="005B48CD"/>
    <w:rsid w:val="005B4936"/>
    <w:rsid w:val="005B5335"/>
    <w:rsid w:val="005B58B6"/>
    <w:rsid w:val="005B61D6"/>
    <w:rsid w:val="005B6A9E"/>
    <w:rsid w:val="005B6E81"/>
    <w:rsid w:val="005B7F1E"/>
    <w:rsid w:val="005C03E7"/>
    <w:rsid w:val="005C09C6"/>
    <w:rsid w:val="005C0FA9"/>
    <w:rsid w:val="005C2751"/>
    <w:rsid w:val="005C35AE"/>
    <w:rsid w:val="005C3B1B"/>
    <w:rsid w:val="005C40E7"/>
    <w:rsid w:val="005C44E0"/>
    <w:rsid w:val="005C4870"/>
    <w:rsid w:val="005C50AF"/>
    <w:rsid w:val="005C5A9F"/>
    <w:rsid w:val="005C6527"/>
    <w:rsid w:val="005C65D5"/>
    <w:rsid w:val="005C66BF"/>
    <w:rsid w:val="005C6FBF"/>
    <w:rsid w:val="005C761E"/>
    <w:rsid w:val="005C783A"/>
    <w:rsid w:val="005C7FDF"/>
    <w:rsid w:val="005D0A4A"/>
    <w:rsid w:val="005D128B"/>
    <w:rsid w:val="005D177F"/>
    <w:rsid w:val="005D1CB7"/>
    <w:rsid w:val="005D3244"/>
    <w:rsid w:val="005D33A1"/>
    <w:rsid w:val="005D44D7"/>
    <w:rsid w:val="005D47A8"/>
    <w:rsid w:val="005D4A03"/>
    <w:rsid w:val="005D4CCB"/>
    <w:rsid w:val="005D4D96"/>
    <w:rsid w:val="005D5148"/>
    <w:rsid w:val="005D5186"/>
    <w:rsid w:val="005D56F7"/>
    <w:rsid w:val="005D5BBA"/>
    <w:rsid w:val="005D7A1D"/>
    <w:rsid w:val="005E2787"/>
    <w:rsid w:val="005E3FDA"/>
    <w:rsid w:val="005E4575"/>
    <w:rsid w:val="005E4721"/>
    <w:rsid w:val="005E4990"/>
    <w:rsid w:val="005E4AFE"/>
    <w:rsid w:val="005E4EB3"/>
    <w:rsid w:val="005E54B1"/>
    <w:rsid w:val="005E56F7"/>
    <w:rsid w:val="005E5F3F"/>
    <w:rsid w:val="005E66D2"/>
    <w:rsid w:val="005E6F5B"/>
    <w:rsid w:val="005E7430"/>
    <w:rsid w:val="005F01E6"/>
    <w:rsid w:val="005F03C2"/>
    <w:rsid w:val="005F05D4"/>
    <w:rsid w:val="005F0739"/>
    <w:rsid w:val="005F18AB"/>
    <w:rsid w:val="005F1A30"/>
    <w:rsid w:val="005F2486"/>
    <w:rsid w:val="005F26DE"/>
    <w:rsid w:val="005F2AA0"/>
    <w:rsid w:val="005F3C3D"/>
    <w:rsid w:val="005F4728"/>
    <w:rsid w:val="005F58F7"/>
    <w:rsid w:val="005F5C0A"/>
    <w:rsid w:val="005F6430"/>
    <w:rsid w:val="005F7ACA"/>
    <w:rsid w:val="005F7AD4"/>
    <w:rsid w:val="006003EE"/>
    <w:rsid w:val="00600598"/>
    <w:rsid w:val="006019D5"/>
    <w:rsid w:val="006031EC"/>
    <w:rsid w:val="006031EF"/>
    <w:rsid w:val="00603D77"/>
    <w:rsid w:val="00604070"/>
    <w:rsid w:val="006059DE"/>
    <w:rsid w:val="00606317"/>
    <w:rsid w:val="00606859"/>
    <w:rsid w:val="006103F4"/>
    <w:rsid w:val="00610725"/>
    <w:rsid w:val="00610C13"/>
    <w:rsid w:val="0061161B"/>
    <w:rsid w:val="006122B1"/>
    <w:rsid w:val="00612921"/>
    <w:rsid w:val="00612BF0"/>
    <w:rsid w:val="00612C8A"/>
    <w:rsid w:val="00613154"/>
    <w:rsid w:val="00613591"/>
    <w:rsid w:val="00614B05"/>
    <w:rsid w:val="00614EB7"/>
    <w:rsid w:val="006153F7"/>
    <w:rsid w:val="006154C4"/>
    <w:rsid w:val="00615928"/>
    <w:rsid w:val="00615E48"/>
    <w:rsid w:val="00615F9C"/>
    <w:rsid w:val="0061612B"/>
    <w:rsid w:val="006166C2"/>
    <w:rsid w:val="006166EB"/>
    <w:rsid w:val="00617733"/>
    <w:rsid w:val="006177E9"/>
    <w:rsid w:val="00621E80"/>
    <w:rsid w:val="006224EC"/>
    <w:rsid w:val="00622E81"/>
    <w:rsid w:val="00622F26"/>
    <w:rsid w:val="006232D6"/>
    <w:rsid w:val="006234B7"/>
    <w:rsid w:val="006234E4"/>
    <w:rsid w:val="00624E62"/>
    <w:rsid w:val="00624F4B"/>
    <w:rsid w:val="00626778"/>
    <w:rsid w:val="00626CF1"/>
    <w:rsid w:val="00630CD6"/>
    <w:rsid w:val="0063282F"/>
    <w:rsid w:val="00632A7F"/>
    <w:rsid w:val="00634CCE"/>
    <w:rsid w:val="006351CA"/>
    <w:rsid w:val="006351E3"/>
    <w:rsid w:val="00635651"/>
    <w:rsid w:val="006357BE"/>
    <w:rsid w:val="00636CC4"/>
    <w:rsid w:val="0063759E"/>
    <w:rsid w:val="00637EA6"/>
    <w:rsid w:val="00640FC0"/>
    <w:rsid w:val="006412EC"/>
    <w:rsid w:val="006415ED"/>
    <w:rsid w:val="00641E60"/>
    <w:rsid w:val="00642BBE"/>
    <w:rsid w:val="00643CB2"/>
    <w:rsid w:val="0064431B"/>
    <w:rsid w:val="0064465F"/>
    <w:rsid w:val="00644737"/>
    <w:rsid w:val="00644CDE"/>
    <w:rsid w:val="00644E51"/>
    <w:rsid w:val="00645131"/>
    <w:rsid w:val="00645E58"/>
    <w:rsid w:val="00646243"/>
    <w:rsid w:val="00646405"/>
    <w:rsid w:val="00647373"/>
    <w:rsid w:val="00647941"/>
    <w:rsid w:val="006504C6"/>
    <w:rsid w:val="00650C69"/>
    <w:rsid w:val="00650D35"/>
    <w:rsid w:val="00651835"/>
    <w:rsid w:val="006527FB"/>
    <w:rsid w:val="00653BDD"/>
    <w:rsid w:val="00654383"/>
    <w:rsid w:val="00654ADF"/>
    <w:rsid w:val="006561D4"/>
    <w:rsid w:val="00660869"/>
    <w:rsid w:val="00662F3B"/>
    <w:rsid w:val="006633AD"/>
    <w:rsid w:val="00663912"/>
    <w:rsid w:val="00665503"/>
    <w:rsid w:val="00665FF9"/>
    <w:rsid w:val="006660D2"/>
    <w:rsid w:val="0066654E"/>
    <w:rsid w:val="006666E4"/>
    <w:rsid w:val="00666B8E"/>
    <w:rsid w:val="006672B0"/>
    <w:rsid w:val="00667A91"/>
    <w:rsid w:val="006701DD"/>
    <w:rsid w:val="00670DD8"/>
    <w:rsid w:val="00672102"/>
    <w:rsid w:val="00672533"/>
    <w:rsid w:val="00673F13"/>
    <w:rsid w:val="00674185"/>
    <w:rsid w:val="0067423D"/>
    <w:rsid w:val="00674D1C"/>
    <w:rsid w:val="00675182"/>
    <w:rsid w:val="00675789"/>
    <w:rsid w:val="00675C17"/>
    <w:rsid w:val="00675F12"/>
    <w:rsid w:val="00676F7B"/>
    <w:rsid w:val="006800AD"/>
    <w:rsid w:val="00680515"/>
    <w:rsid w:val="0068070E"/>
    <w:rsid w:val="00681225"/>
    <w:rsid w:val="00681593"/>
    <w:rsid w:val="0068184B"/>
    <w:rsid w:val="00682F42"/>
    <w:rsid w:val="00682F8E"/>
    <w:rsid w:val="00683166"/>
    <w:rsid w:val="00684083"/>
    <w:rsid w:val="006849ED"/>
    <w:rsid w:val="0068596C"/>
    <w:rsid w:val="00685E14"/>
    <w:rsid w:val="00686000"/>
    <w:rsid w:val="006861A5"/>
    <w:rsid w:val="006868BC"/>
    <w:rsid w:val="006876AD"/>
    <w:rsid w:val="006878B0"/>
    <w:rsid w:val="00687EF3"/>
    <w:rsid w:val="0069008A"/>
    <w:rsid w:val="00691ED3"/>
    <w:rsid w:val="00691FC5"/>
    <w:rsid w:val="00692172"/>
    <w:rsid w:val="00693098"/>
    <w:rsid w:val="00693411"/>
    <w:rsid w:val="006957D8"/>
    <w:rsid w:val="00695E3D"/>
    <w:rsid w:val="0069664B"/>
    <w:rsid w:val="0069673A"/>
    <w:rsid w:val="00696E84"/>
    <w:rsid w:val="006979D1"/>
    <w:rsid w:val="00697F57"/>
    <w:rsid w:val="006A121E"/>
    <w:rsid w:val="006A14A2"/>
    <w:rsid w:val="006A19D7"/>
    <w:rsid w:val="006A1D93"/>
    <w:rsid w:val="006A2D8B"/>
    <w:rsid w:val="006A3A09"/>
    <w:rsid w:val="006A4455"/>
    <w:rsid w:val="006A47A1"/>
    <w:rsid w:val="006A482C"/>
    <w:rsid w:val="006A6102"/>
    <w:rsid w:val="006A7265"/>
    <w:rsid w:val="006A7A02"/>
    <w:rsid w:val="006B1814"/>
    <w:rsid w:val="006B1A5E"/>
    <w:rsid w:val="006B1BCB"/>
    <w:rsid w:val="006B1E1A"/>
    <w:rsid w:val="006B2084"/>
    <w:rsid w:val="006B2AA2"/>
    <w:rsid w:val="006B324A"/>
    <w:rsid w:val="006B3721"/>
    <w:rsid w:val="006B41CE"/>
    <w:rsid w:val="006B4232"/>
    <w:rsid w:val="006B55AD"/>
    <w:rsid w:val="006B639A"/>
    <w:rsid w:val="006B640F"/>
    <w:rsid w:val="006B6647"/>
    <w:rsid w:val="006B744B"/>
    <w:rsid w:val="006B7EED"/>
    <w:rsid w:val="006B7F16"/>
    <w:rsid w:val="006C0186"/>
    <w:rsid w:val="006C07DA"/>
    <w:rsid w:val="006C22A2"/>
    <w:rsid w:val="006C249D"/>
    <w:rsid w:val="006C4798"/>
    <w:rsid w:val="006C593D"/>
    <w:rsid w:val="006C5C83"/>
    <w:rsid w:val="006C64B8"/>
    <w:rsid w:val="006D0DF2"/>
    <w:rsid w:val="006D3177"/>
    <w:rsid w:val="006D3A85"/>
    <w:rsid w:val="006D4229"/>
    <w:rsid w:val="006D499F"/>
    <w:rsid w:val="006D5FFC"/>
    <w:rsid w:val="006D676A"/>
    <w:rsid w:val="006D6877"/>
    <w:rsid w:val="006D69F3"/>
    <w:rsid w:val="006D795A"/>
    <w:rsid w:val="006E0377"/>
    <w:rsid w:val="006E100D"/>
    <w:rsid w:val="006E24B5"/>
    <w:rsid w:val="006E3230"/>
    <w:rsid w:val="006E37E1"/>
    <w:rsid w:val="006E3B1F"/>
    <w:rsid w:val="006E3BBF"/>
    <w:rsid w:val="006E3FA4"/>
    <w:rsid w:val="006E46F6"/>
    <w:rsid w:val="006E4AC2"/>
    <w:rsid w:val="006E4F79"/>
    <w:rsid w:val="006E600B"/>
    <w:rsid w:val="006E6E89"/>
    <w:rsid w:val="006E752B"/>
    <w:rsid w:val="006F1F85"/>
    <w:rsid w:val="006F2ACF"/>
    <w:rsid w:val="006F2BD3"/>
    <w:rsid w:val="006F539C"/>
    <w:rsid w:val="006F6534"/>
    <w:rsid w:val="006F6A7B"/>
    <w:rsid w:val="006F6B2B"/>
    <w:rsid w:val="006F7AC8"/>
    <w:rsid w:val="0070010C"/>
    <w:rsid w:val="0070128F"/>
    <w:rsid w:val="00701552"/>
    <w:rsid w:val="00701ED3"/>
    <w:rsid w:val="007047B4"/>
    <w:rsid w:val="00704B0B"/>
    <w:rsid w:val="00705B89"/>
    <w:rsid w:val="0070621A"/>
    <w:rsid w:val="00707866"/>
    <w:rsid w:val="00710A97"/>
    <w:rsid w:val="00710D2B"/>
    <w:rsid w:val="00711C22"/>
    <w:rsid w:val="00711DE0"/>
    <w:rsid w:val="0071265B"/>
    <w:rsid w:val="00712A11"/>
    <w:rsid w:val="0071618E"/>
    <w:rsid w:val="00716B04"/>
    <w:rsid w:val="0071772A"/>
    <w:rsid w:val="00720500"/>
    <w:rsid w:val="0072113C"/>
    <w:rsid w:val="00721BAC"/>
    <w:rsid w:val="00722AA0"/>
    <w:rsid w:val="007234C1"/>
    <w:rsid w:val="00723EB2"/>
    <w:rsid w:val="00724C88"/>
    <w:rsid w:val="00726103"/>
    <w:rsid w:val="00726440"/>
    <w:rsid w:val="007300E3"/>
    <w:rsid w:val="00731704"/>
    <w:rsid w:val="00731772"/>
    <w:rsid w:val="00732C7C"/>
    <w:rsid w:val="00732C90"/>
    <w:rsid w:val="007357FF"/>
    <w:rsid w:val="00735E7B"/>
    <w:rsid w:val="00736199"/>
    <w:rsid w:val="007373D4"/>
    <w:rsid w:val="00740461"/>
    <w:rsid w:val="00740519"/>
    <w:rsid w:val="007410D0"/>
    <w:rsid w:val="007419F3"/>
    <w:rsid w:val="007439BC"/>
    <w:rsid w:val="007441B3"/>
    <w:rsid w:val="007447F7"/>
    <w:rsid w:val="007448F2"/>
    <w:rsid w:val="00744A76"/>
    <w:rsid w:val="0074559D"/>
    <w:rsid w:val="00745A6B"/>
    <w:rsid w:val="00745F46"/>
    <w:rsid w:val="0074740C"/>
    <w:rsid w:val="00750439"/>
    <w:rsid w:val="007505D8"/>
    <w:rsid w:val="0075072C"/>
    <w:rsid w:val="00750E0C"/>
    <w:rsid w:val="007512CC"/>
    <w:rsid w:val="00752953"/>
    <w:rsid w:val="00752B30"/>
    <w:rsid w:val="00752B32"/>
    <w:rsid w:val="00752D3E"/>
    <w:rsid w:val="0075379B"/>
    <w:rsid w:val="00754679"/>
    <w:rsid w:val="0075582B"/>
    <w:rsid w:val="00755A83"/>
    <w:rsid w:val="00756201"/>
    <w:rsid w:val="00756640"/>
    <w:rsid w:val="00756B71"/>
    <w:rsid w:val="00756C47"/>
    <w:rsid w:val="00756F7D"/>
    <w:rsid w:val="0075796E"/>
    <w:rsid w:val="00760F5A"/>
    <w:rsid w:val="007610CD"/>
    <w:rsid w:val="007614D7"/>
    <w:rsid w:val="00761FE4"/>
    <w:rsid w:val="0076302B"/>
    <w:rsid w:val="00763474"/>
    <w:rsid w:val="00763AB6"/>
    <w:rsid w:val="00764E11"/>
    <w:rsid w:val="00765503"/>
    <w:rsid w:val="007658CC"/>
    <w:rsid w:val="00765C89"/>
    <w:rsid w:val="00765D79"/>
    <w:rsid w:val="007664DF"/>
    <w:rsid w:val="00766F39"/>
    <w:rsid w:val="00767D84"/>
    <w:rsid w:val="00770113"/>
    <w:rsid w:val="00770330"/>
    <w:rsid w:val="00773E7F"/>
    <w:rsid w:val="007748EE"/>
    <w:rsid w:val="00774C55"/>
    <w:rsid w:val="00776004"/>
    <w:rsid w:val="00776257"/>
    <w:rsid w:val="007762F0"/>
    <w:rsid w:val="00776E7F"/>
    <w:rsid w:val="00776FDD"/>
    <w:rsid w:val="00777D0A"/>
    <w:rsid w:val="00780BBE"/>
    <w:rsid w:val="00780D2B"/>
    <w:rsid w:val="007819FD"/>
    <w:rsid w:val="00781E50"/>
    <w:rsid w:val="00782276"/>
    <w:rsid w:val="00783230"/>
    <w:rsid w:val="007833C4"/>
    <w:rsid w:val="007836E3"/>
    <w:rsid w:val="00783CFB"/>
    <w:rsid w:val="00785C23"/>
    <w:rsid w:val="00785C32"/>
    <w:rsid w:val="00785DDD"/>
    <w:rsid w:val="007861F9"/>
    <w:rsid w:val="0078651F"/>
    <w:rsid w:val="007875DC"/>
    <w:rsid w:val="007907D3"/>
    <w:rsid w:val="007911E5"/>
    <w:rsid w:val="00791E79"/>
    <w:rsid w:val="00791F3A"/>
    <w:rsid w:val="007930F1"/>
    <w:rsid w:val="00794452"/>
    <w:rsid w:val="00794BE3"/>
    <w:rsid w:val="00797727"/>
    <w:rsid w:val="007979C3"/>
    <w:rsid w:val="00797D28"/>
    <w:rsid w:val="007A0CB2"/>
    <w:rsid w:val="007A1D5A"/>
    <w:rsid w:val="007A25E8"/>
    <w:rsid w:val="007A3592"/>
    <w:rsid w:val="007A3DC7"/>
    <w:rsid w:val="007A3E82"/>
    <w:rsid w:val="007A43EF"/>
    <w:rsid w:val="007A5B79"/>
    <w:rsid w:val="007A6582"/>
    <w:rsid w:val="007A6D8E"/>
    <w:rsid w:val="007A79E7"/>
    <w:rsid w:val="007B115A"/>
    <w:rsid w:val="007B1185"/>
    <w:rsid w:val="007B19F3"/>
    <w:rsid w:val="007B1A34"/>
    <w:rsid w:val="007B246E"/>
    <w:rsid w:val="007B32C8"/>
    <w:rsid w:val="007B32DE"/>
    <w:rsid w:val="007B514F"/>
    <w:rsid w:val="007B6DEB"/>
    <w:rsid w:val="007B7357"/>
    <w:rsid w:val="007C1D91"/>
    <w:rsid w:val="007C3866"/>
    <w:rsid w:val="007C44A7"/>
    <w:rsid w:val="007C4B1E"/>
    <w:rsid w:val="007C5C6E"/>
    <w:rsid w:val="007C6559"/>
    <w:rsid w:val="007C7034"/>
    <w:rsid w:val="007C7172"/>
    <w:rsid w:val="007C78C9"/>
    <w:rsid w:val="007C7969"/>
    <w:rsid w:val="007C7AF5"/>
    <w:rsid w:val="007C7FBB"/>
    <w:rsid w:val="007D129C"/>
    <w:rsid w:val="007D20C8"/>
    <w:rsid w:val="007D2EF3"/>
    <w:rsid w:val="007D35F6"/>
    <w:rsid w:val="007D4C57"/>
    <w:rsid w:val="007D5610"/>
    <w:rsid w:val="007D5A24"/>
    <w:rsid w:val="007D5A97"/>
    <w:rsid w:val="007D5C33"/>
    <w:rsid w:val="007D5F84"/>
    <w:rsid w:val="007D64E6"/>
    <w:rsid w:val="007D65D2"/>
    <w:rsid w:val="007D66E8"/>
    <w:rsid w:val="007E01AB"/>
    <w:rsid w:val="007E09A7"/>
    <w:rsid w:val="007E1576"/>
    <w:rsid w:val="007E1875"/>
    <w:rsid w:val="007E2744"/>
    <w:rsid w:val="007E3808"/>
    <w:rsid w:val="007E3BD3"/>
    <w:rsid w:val="007E4435"/>
    <w:rsid w:val="007E6C20"/>
    <w:rsid w:val="007E7229"/>
    <w:rsid w:val="007E7E0F"/>
    <w:rsid w:val="007E7FBD"/>
    <w:rsid w:val="007F0B7B"/>
    <w:rsid w:val="007F2887"/>
    <w:rsid w:val="007F2E82"/>
    <w:rsid w:val="007F3776"/>
    <w:rsid w:val="007F449C"/>
    <w:rsid w:val="007F45B2"/>
    <w:rsid w:val="007F4E62"/>
    <w:rsid w:val="007F53AA"/>
    <w:rsid w:val="007F5657"/>
    <w:rsid w:val="007F7A0F"/>
    <w:rsid w:val="0080012D"/>
    <w:rsid w:val="00800259"/>
    <w:rsid w:val="0080142B"/>
    <w:rsid w:val="00803AC9"/>
    <w:rsid w:val="00803FCA"/>
    <w:rsid w:val="00806316"/>
    <w:rsid w:val="00806985"/>
    <w:rsid w:val="00806F81"/>
    <w:rsid w:val="00807508"/>
    <w:rsid w:val="008106CF"/>
    <w:rsid w:val="00810E97"/>
    <w:rsid w:val="00814083"/>
    <w:rsid w:val="008145A4"/>
    <w:rsid w:val="008145D5"/>
    <w:rsid w:val="00814BD3"/>
    <w:rsid w:val="00815122"/>
    <w:rsid w:val="0081551E"/>
    <w:rsid w:val="00816846"/>
    <w:rsid w:val="00816E22"/>
    <w:rsid w:val="00817523"/>
    <w:rsid w:val="00817968"/>
    <w:rsid w:val="008203E7"/>
    <w:rsid w:val="00820E29"/>
    <w:rsid w:val="008210F9"/>
    <w:rsid w:val="00821C97"/>
    <w:rsid w:val="00821F9C"/>
    <w:rsid w:val="00822DAE"/>
    <w:rsid w:val="0082355C"/>
    <w:rsid w:val="00823FCA"/>
    <w:rsid w:val="008240BA"/>
    <w:rsid w:val="0082520B"/>
    <w:rsid w:val="008268F2"/>
    <w:rsid w:val="00827364"/>
    <w:rsid w:val="0083028B"/>
    <w:rsid w:val="00831261"/>
    <w:rsid w:val="008314ED"/>
    <w:rsid w:val="008315CD"/>
    <w:rsid w:val="00831B94"/>
    <w:rsid w:val="00832279"/>
    <w:rsid w:val="00832D68"/>
    <w:rsid w:val="00832E30"/>
    <w:rsid w:val="00832E32"/>
    <w:rsid w:val="00832FE8"/>
    <w:rsid w:val="00833123"/>
    <w:rsid w:val="00833C64"/>
    <w:rsid w:val="00833CB6"/>
    <w:rsid w:val="00833D3B"/>
    <w:rsid w:val="00833E98"/>
    <w:rsid w:val="00834505"/>
    <w:rsid w:val="0083485D"/>
    <w:rsid w:val="00834A7B"/>
    <w:rsid w:val="00836128"/>
    <w:rsid w:val="008361E0"/>
    <w:rsid w:val="00836505"/>
    <w:rsid w:val="00836888"/>
    <w:rsid w:val="00837643"/>
    <w:rsid w:val="008400BF"/>
    <w:rsid w:val="00842718"/>
    <w:rsid w:val="00843BEC"/>
    <w:rsid w:val="00843F04"/>
    <w:rsid w:val="00844448"/>
    <w:rsid w:val="00844B29"/>
    <w:rsid w:val="008464FF"/>
    <w:rsid w:val="00846F43"/>
    <w:rsid w:val="00847CB9"/>
    <w:rsid w:val="00851B43"/>
    <w:rsid w:val="0085236C"/>
    <w:rsid w:val="008527A0"/>
    <w:rsid w:val="00853A95"/>
    <w:rsid w:val="00854A14"/>
    <w:rsid w:val="0085684C"/>
    <w:rsid w:val="00856B2F"/>
    <w:rsid w:val="008570C3"/>
    <w:rsid w:val="0085778E"/>
    <w:rsid w:val="00860073"/>
    <w:rsid w:val="008603B6"/>
    <w:rsid w:val="008603CB"/>
    <w:rsid w:val="00861222"/>
    <w:rsid w:val="008612D4"/>
    <w:rsid w:val="0086192D"/>
    <w:rsid w:val="008620EA"/>
    <w:rsid w:val="00862359"/>
    <w:rsid w:val="008630BA"/>
    <w:rsid w:val="0086318E"/>
    <w:rsid w:val="008651DA"/>
    <w:rsid w:val="008655ED"/>
    <w:rsid w:val="00865B54"/>
    <w:rsid w:val="00870057"/>
    <w:rsid w:val="0087017D"/>
    <w:rsid w:val="00870C26"/>
    <w:rsid w:val="00871FD0"/>
    <w:rsid w:val="008720F0"/>
    <w:rsid w:val="008725AF"/>
    <w:rsid w:val="00872A5C"/>
    <w:rsid w:val="00872FF3"/>
    <w:rsid w:val="0087311E"/>
    <w:rsid w:val="00873DF4"/>
    <w:rsid w:val="008748F4"/>
    <w:rsid w:val="00876023"/>
    <w:rsid w:val="008760F5"/>
    <w:rsid w:val="00876675"/>
    <w:rsid w:val="00880259"/>
    <w:rsid w:val="00880725"/>
    <w:rsid w:val="00883595"/>
    <w:rsid w:val="00883792"/>
    <w:rsid w:val="00885772"/>
    <w:rsid w:val="008858B3"/>
    <w:rsid w:val="00886B7B"/>
    <w:rsid w:val="0089024D"/>
    <w:rsid w:val="00890D82"/>
    <w:rsid w:val="00892027"/>
    <w:rsid w:val="0089277E"/>
    <w:rsid w:val="00892DF7"/>
    <w:rsid w:val="008935D6"/>
    <w:rsid w:val="0089473A"/>
    <w:rsid w:val="008960AA"/>
    <w:rsid w:val="008961B5"/>
    <w:rsid w:val="00896DA0"/>
    <w:rsid w:val="00897779"/>
    <w:rsid w:val="00897C6E"/>
    <w:rsid w:val="008A1B96"/>
    <w:rsid w:val="008A446B"/>
    <w:rsid w:val="008A4F0C"/>
    <w:rsid w:val="008A58A5"/>
    <w:rsid w:val="008A6FE1"/>
    <w:rsid w:val="008A73C5"/>
    <w:rsid w:val="008A74CD"/>
    <w:rsid w:val="008B0178"/>
    <w:rsid w:val="008B01B0"/>
    <w:rsid w:val="008B026A"/>
    <w:rsid w:val="008B1A18"/>
    <w:rsid w:val="008B1C27"/>
    <w:rsid w:val="008B33FC"/>
    <w:rsid w:val="008B4945"/>
    <w:rsid w:val="008B4D94"/>
    <w:rsid w:val="008B4E4B"/>
    <w:rsid w:val="008B50F9"/>
    <w:rsid w:val="008B52ED"/>
    <w:rsid w:val="008B5900"/>
    <w:rsid w:val="008B63F1"/>
    <w:rsid w:val="008B696E"/>
    <w:rsid w:val="008C0BB3"/>
    <w:rsid w:val="008C0CF3"/>
    <w:rsid w:val="008C0F49"/>
    <w:rsid w:val="008C14F5"/>
    <w:rsid w:val="008C1852"/>
    <w:rsid w:val="008C1B5B"/>
    <w:rsid w:val="008C2444"/>
    <w:rsid w:val="008C340D"/>
    <w:rsid w:val="008C39FD"/>
    <w:rsid w:val="008C43AD"/>
    <w:rsid w:val="008C5147"/>
    <w:rsid w:val="008C6E82"/>
    <w:rsid w:val="008C7AD4"/>
    <w:rsid w:val="008D128A"/>
    <w:rsid w:val="008D1619"/>
    <w:rsid w:val="008D1A53"/>
    <w:rsid w:val="008D38EA"/>
    <w:rsid w:val="008D3D32"/>
    <w:rsid w:val="008D53A5"/>
    <w:rsid w:val="008D62DC"/>
    <w:rsid w:val="008D6537"/>
    <w:rsid w:val="008D66EE"/>
    <w:rsid w:val="008D6735"/>
    <w:rsid w:val="008D6EE4"/>
    <w:rsid w:val="008D72CC"/>
    <w:rsid w:val="008D7385"/>
    <w:rsid w:val="008E02CC"/>
    <w:rsid w:val="008E0638"/>
    <w:rsid w:val="008E0C07"/>
    <w:rsid w:val="008E1577"/>
    <w:rsid w:val="008E1D46"/>
    <w:rsid w:val="008E21B5"/>
    <w:rsid w:val="008E30CD"/>
    <w:rsid w:val="008E3272"/>
    <w:rsid w:val="008E3357"/>
    <w:rsid w:val="008E3A9D"/>
    <w:rsid w:val="008E3BD1"/>
    <w:rsid w:val="008E4253"/>
    <w:rsid w:val="008E498A"/>
    <w:rsid w:val="008E4B4E"/>
    <w:rsid w:val="008E4E4A"/>
    <w:rsid w:val="008E4F75"/>
    <w:rsid w:val="008E639C"/>
    <w:rsid w:val="008E7124"/>
    <w:rsid w:val="008E7D6A"/>
    <w:rsid w:val="008F01B2"/>
    <w:rsid w:val="008F1FC5"/>
    <w:rsid w:val="008F24AD"/>
    <w:rsid w:val="008F2B26"/>
    <w:rsid w:val="008F2EB1"/>
    <w:rsid w:val="008F3917"/>
    <w:rsid w:val="008F3E79"/>
    <w:rsid w:val="008F3F10"/>
    <w:rsid w:val="008F5205"/>
    <w:rsid w:val="008F5C00"/>
    <w:rsid w:val="008F6E3D"/>
    <w:rsid w:val="008F7393"/>
    <w:rsid w:val="008F77DC"/>
    <w:rsid w:val="008F783B"/>
    <w:rsid w:val="008F7E50"/>
    <w:rsid w:val="009003F8"/>
    <w:rsid w:val="00900C4D"/>
    <w:rsid w:val="00901B5D"/>
    <w:rsid w:val="009030E7"/>
    <w:rsid w:val="009040B5"/>
    <w:rsid w:val="00905302"/>
    <w:rsid w:val="00906ADA"/>
    <w:rsid w:val="00907350"/>
    <w:rsid w:val="009108D3"/>
    <w:rsid w:val="00910A58"/>
    <w:rsid w:val="009116F8"/>
    <w:rsid w:val="00912500"/>
    <w:rsid w:val="009126F7"/>
    <w:rsid w:val="00912C9B"/>
    <w:rsid w:val="009136F3"/>
    <w:rsid w:val="00913891"/>
    <w:rsid w:val="00913D9E"/>
    <w:rsid w:val="00914032"/>
    <w:rsid w:val="009143DC"/>
    <w:rsid w:val="00914ABA"/>
    <w:rsid w:val="00914AE2"/>
    <w:rsid w:val="0091522D"/>
    <w:rsid w:val="009154A0"/>
    <w:rsid w:val="009154D3"/>
    <w:rsid w:val="00916A71"/>
    <w:rsid w:val="00920752"/>
    <w:rsid w:val="0092077B"/>
    <w:rsid w:val="00920C3C"/>
    <w:rsid w:val="009214EA"/>
    <w:rsid w:val="0092235E"/>
    <w:rsid w:val="0092369D"/>
    <w:rsid w:val="00923A61"/>
    <w:rsid w:val="009245BD"/>
    <w:rsid w:val="00924E33"/>
    <w:rsid w:val="00925779"/>
    <w:rsid w:val="00926083"/>
    <w:rsid w:val="00926410"/>
    <w:rsid w:val="00926C0B"/>
    <w:rsid w:val="009272F3"/>
    <w:rsid w:val="00927B1E"/>
    <w:rsid w:val="00930779"/>
    <w:rsid w:val="009309B2"/>
    <w:rsid w:val="00931378"/>
    <w:rsid w:val="009313F3"/>
    <w:rsid w:val="00931711"/>
    <w:rsid w:val="00931E24"/>
    <w:rsid w:val="009320A4"/>
    <w:rsid w:val="009338AB"/>
    <w:rsid w:val="00933AFA"/>
    <w:rsid w:val="00935FD8"/>
    <w:rsid w:val="00936C6A"/>
    <w:rsid w:val="00937CB9"/>
    <w:rsid w:val="00937F5D"/>
    <w:rsid w:val="00940A61"/>
    <w:rsid w:val="00940CDB"/>
    <w:rsid w:val="00941566"/>
    <w:rsid w:val="00942115"/>
    <w:rsid w:val="00943E78"/>
    <w:rsid w:val="00945014"/>
    <w:rsid w:val="00945D69"/>
    <w:rsid w:val="00945EAB"/>
    <w:rsid w:val="00946020"/>
    <w:rsid w:val="009461E3"/>
    <w:rsid w:val="009473ED"/>
    <w:rsid w:val="00950C53"/>
    <w:rsid w:val="00950FF0"/>
    <w:rsid w:val="009519DB"/>
    <w:rsid w:val="009521ED"/>
    <w:rsid w:val="00954D98"/>
    <w:rsid w:val="00955029"/>
    <w:rsid w:val="009550FB"/>
    <w:rsid w:val="009552D3"/>
    <w:rsid w:val="00956267"/>
    <w:rsid w:val="00956360"/>
    <w:rsid w:val="0095658D"/>
    <w:rsid w:val="00956684"/>
    <w:rsid w:val="009576D1"/>
    <w:rsid w:val="00960083"/>
    <w:rsid w:val="00960627"/>
    <w:rsid w:val="00960EED"/>
    <w:rsid w:val="00960FA1"/>
    <w:rsid w:val="009610D6"/>
    <w:rsid w:val="0096239C"/>
    <w:rsid w:val="00962F6E"/>
    <w:rsid w:val="00963501"/>
    <w:rsid w:val="009639B7"/>
    <w:rsid w:val="0096422C"/>
    <w:rsid w:val="00964258"/>
    <w:rsid w:val="009649F0"/>
    <w:rsid w:val="00964A09"/>
    <w:rsid w:val="00964F94"/>
    <w:rsid w:val="0096540C"/>
    <w:rsid w:val="00965F17"/>
    <w:rsid w:val="0096602D"/>
    <w:rsid w:val="009673ED"/>
    <w:rsid w:val="0096740D"/>
    <w:rsid w:val="00967FFE"/>
    <w:rsid w:val="0097077E"/>
    <w:rsid w:val="009714AD"/>
    <w:rsid w:val="00972023"/>
    <w:rsid w:val="00972314"/>
    <w:rsid w:val="009748C8"/>
    <w:rsid w:val="00974AE9"/>
    <w:rsid w:val="00974CC2"/>
    <w:rsid w:val="00975001"/>
    <w:rsid w:val="009758EA"/>
    <w:rsid w:val="0097643B"/>
    <w:rsid w:val="00977022"/>
    <w:rsid w:val="00977C05"/>
    <w:rsid w:val="009802F3"/>
    <w:rsid w:val="0098038A"/>
    <w:rsid w:val="009803B0"/>
    <w:rsid w:val="00980C52"/>
    <w:rsid w:val="009815D4"/>
    <w:rsid w:val="009818EA"/>
    <w:rsid w:val="00982617"/>
    <w:rsid w:val="009836CA"/>
    <w:rsid w:val="00983F3B"/>
    <w:rsid w:val="009846B9"/>
    <w:rsid w:val="009846BD"/>
    <w:rsid w:val="0098503C"/>
    <w:rsid w:val="009855BA"/>
    <w:rsid w:val="00985A3D"/>
    <w:rsid w:val="0098693C"/>
    <w:rsid w:val="009900A5"/>
    <w:rsid w:val="00990D09"/>
    <w:rsid w:val="00990E0F"/>
    <w:rsid w:val="009919B4"/>
    <w:rsid w:val="00992A9E"/>
    <w:rsid w:val="00994724"/>
    <w:rsid w:val="00995449"/>
    <w:rsid w:val="00995668"/>
    <w:rsid w:val="00995A56"/>
    <w:rsid w:val="00996EE4"/>
    <w:rsid w:val="00996FEE"/>
    <w:rsid w:val="009971D1"/>
    <w:rsid w:val="00997536"/>
    <w:rsid w:val="009A0091"/>
    <w:rsid w:val="009A0E2A"/>
    <w:rsid w:val="009A4AF2"/>
    <w:rsid w:val="009A5157"/>
    <w:rsid w:val="009A575C"/>
    <w:rsid w:val="009A5B37"/>
    <w:rsid w:val="009A6BA1"/>
    <w:rsid w:val="009A6E4A"/>
    <w:rsid w:val="009A7102"/>
    <w:rsid w:val="009A7AB6"/>
    <w:rsid w:val="009B06A9"/>
    <w:rsid w:val="009B22BD"/>
    <w:rsid w:val="009B24D0"/>
    <w:rsid w:val="009B2BB1"/>
    <w:rsid w:val="009B333D"/>
    <w:rsid w:val="009B3DC5"/>
    <w:rsid w:val="009B63CD"/>
    <w:rsid w:val="009B6CF8"/>
    <w:rsid w:val="009B6F0A"/>
    <w:rsid w:val="009B75BE"/>
    <w:rsid w:val="009B766D"/>
    <w:rsid w:val="009C05B3"/>
    <w:rsid w:val="009C08F2"/>
    <w:rsid w:val="009C1F60"/>
    <w:rsid w:val="009C20A0"/>
    <w:rsid w:val="009C267A"/>
    <w:rsid w:val="009C26BF"/>
    <w:rsid w:val="009C2883"/>
    <w:rsid w:val="009C3089"/>
    <w:rsid w:val="009C4C55"/>
    <w:rsid w:val="009C550E"/>
    <w:rsid w:val="009C5A13"/>
    <w:rsid w:val="009C7CA4"/>
    <w:rsid w:val="009C7DA7"/>
    <w:rsid w:val="009C7F59"/>
    <w:rsid w:val="009D0047"/>
    <w:rsid w:val="009D1468"/>
    <w:rsid w:val="009D1F1B"/>
    <w:rsid w:val="009D308D"/>
    <w:rsid w:val="009D3AD6"/>
    <w:rsid w:val="009D3BF1"/>
    <w:rsid w:val="009D43ED"/>
    <w:rsid w:val="009D6099"/>
    <w:rsid w:val="009D6954"/>
    <w:rsid w:val="009D6B67"/>
    <w:rsid w:val="009D6BB8"/>
    <w:rsid w:val="009E003D"/>
    <w:rsid w:val="009E188F"/>
    <w:rsid w:val="009E4A15"/>
    <w:rsid w:val="009E5F09"/>
    <w:rsid w:val="009E6792"/>
    <w:rsid w:val="009E6991"/>
    <w:rsid w:val="009E70DD"/>
    <w:rsid w:val="009E740F"/>
    <w:rsid w:val="009E7BC4"/>
    <w:rsid w:val="009F0124"/>
    <w:rsid w:val="009F0328"/>
    <w:rsid w:val="009F159B"/>
    <w:rsid w:val="009F340B"/>
    <w:rsid w:val="009F3A63"/>
    <w:rsid w:val="009F4A2A"/>
    <w:rsid w:val="009F4A38"/>
    <w:rsid w:val="009F5A72"/>
    <w:rsid w:val="009F667E"/>
    <w:rsid w:val="009F6BCB"/>
    <w:rsid w:val="009F76B1"/>
    <w:rsid w:val="00A023E2"/>
    <w:rsid w:val="00A02417"/>
    <w:rsid w:val="00A02F4B"/>
    <w:rsid w:val="00A04197"/>
    <w:rsid w:val="00A049EF"/>
    <w:rsid w:val="00A05075"/>
    <w:rsid w:val="00A05668"/>
    <w:rsid w:val="00A06355"/>
    <w:rsid w:val="00A0694E"/>
    <w:rsid w:val="00A07E26"/>
    <w:rsid w:val="00A07FFC"/>
    <w:rsid w:val="00A1041D"/>
    <w:rsid w:val="00A10CFF"/>
    <w:rsid w:val="00A12064"/>
    <w:rsid w:val="00A13C48"/>
    <w:rsid w:val="00A143FB"/>
    <w:rsid w:val="00A1477A"/>
    <w:rsid w:val="00A1734F"/>
    <w:rsid w:val="00A177BF"/>
    <w:rsid w:val="00A2016A"/>
    <w:rsid w:val="00A2050D"/>
    <w:rsid w:val="00A213D4"/>
    <w:rsid w:val="00A21DEF"/>
    <w:rsid w:val="00A22B15"/>
    <w:rsid w:val="00A23703"/>
    <w:rsid w:val="00A24D05"/>
    <w:rsid w:val="00A25829"/>
    <w:rsid w:val="00A26253"/>
    <w:rsid w:val="00A279A1"/>
    <w:rsid w:val="00A27E22"/>
    <w:rsid w:val="00A310CA"/>
    <w:rsid w:val="00A31852"/>
    <w:rsid w:val="00A32406"/>
    <w:rsid w:val="00A324AB"/>
    <w:rsid w:val="00A3354E"/>
    <w:rsid w:val="00A335CE"/>
    <w:rsid w:val="00A33DEC"/>
    <w:rsid w:val="00A33E15"/>
    <w:rsid w:val="00A33ED9"/>
    <w:rsid w:val="00A34D54"/>
    <w:rsid w:val="00A3507C"/>
    <w:rsid w:val="00A35CD9"/>
    <w:rsid w:val="00A3614D"/>
    <w:rsid w:val="00A363F7"/>
    <w:rsid w:val="00A369EC"/>
    <w:rsid w:val="00A37404"/>
    <w:rsid w:val="00A37C3A"/>
    <w:rsid w:val="00A40DD1"/>
    <w:rsid w:val="00A41036"/>
    <w:rsid w:val="00A41303"/>
    <w:rsid w:val="00A417AD"/>
    <w:rsid w:val="00A42282"/>
    <w:rsid w:val="00A42552"/>
    <w:rsid w:val="00A4277F"/>
    <w:rsid w:val="00A42D0E"/>
    <w:rsid w:val="00A43E02"/>
    <w:rsid w:val="00A452A5"/>
    <w:rsid w:val="00A45AF9"/>
    <w:rsid w:val="00A45D4E"/>
    <w:rsid w:val="00A46417"/>
    <w:rsid w:val="00A464BD"/>
    <w:rsid w:val="00A46933"/>
    <w:rsid w:val="00A4719D"/>
    <w:rsid w:val="00A4780E"/>
    <w:rsid w:val="00A479E4"/>
    <w:rsid w:val="00A50186"/>
    <w:rsid w:val="00A519D6"/>
    <w:rsid w:val="00A5268D"/>
    <w:rsid w:val="00A52ABA"/>
    <w:rsid w:val="00A52DE7"/>
    <w:rsid w:val="00A5353C"/>
    <w:rsid w:val="00A5381F"/>
    <w:rsid w:val="00A53C5D"/>
    <w:rsid w:val="00A543CB"/>
    <w:rsid w:val="00A5657B"/>
    <w:rsid w:val="00A5658A"/>
    <w:rsid w:val="00A568C3"/>
    <w:rsid w:val="00A5733D"/>
    <w:rsid w:val="00A60310"/>
    <w:rsid w:val="00A604D9"/>
    <w:rsid w:val="00A6077A"/>
    <w:rsid w:val="00A6092C"/>
    <w:rsid w:val="00A60DD6"/>
    <w:rsid w:val="00A626C9"/>
    <w:rsid w:val="00A64127"/>
    <w:rsid w:val="00A6695F"/>
    <w:rsid w:val="00A674E4"/>
    <w:rsid w:val="00A67800"/>
    <w:rsid w:val="00A70A5D"/>
    <w:rsid w:val="00A7288C"/>
    <w:rsid w:val="00A739D4"/>
    <w:rsid w:val="00A73B43"/>
    <w:rsid w:val="00A752B4"/>
    <w:rsid w:val="00A76040"/>
    <w:rsid w:val="00A76433"/>
    <w:rsid w:val="00A76434"/>
    <w:rsid w:val="00A768BD"/>
    <w:rsid w:val="00A76F03"/>
    <w:rsid w:val="00A7704A"/>
    <w:rsid w:val="00A77CDB"/>
    <w:rsid w:val="00A77F03"/>
    <w:rsid w:val="00A80FCC"/>
    <w:rsid w:val="00A8177C"/>
    <w:rsid w:val="00A81F5C"/>
    <w:rsid w:val="00A81FC7"/>
    <w:rsid w:val="00A83284"/>
    <w:rsid w:val="00A83E71"/>
    <w:rsid w:val="00A8435D"/>
    <w:rsid w:val="00A84E4E"/>
    <w:rsid w:val="00A85C83"/>
    <w:rsid w:val="00A85C94"/>
    <w:rsid w:val="00A865F8"/>
    <w:rsid w:val="00A87878"/>
    <w:rsid w:val="00A87C65"/>
    <w:rsid w:val="00A87EFD"/>
    <w:rsid w:val="00A87FCA"/>
    <w:rsid w:val="00A915B2"/>
    <w:rsid w:val="00A921C6"/>
    <w:rsid w:val="00A9337A"/>
    <w:rsid w:val="00A936BD"/>
    <w:rsid w:val="00A949AF"/>
    <w:rsid w:val="00A96DD9"/>
    <w:rsid w:val="00A97015"/>
    <w:rsid w:val="00A97103"/>
    <w:rsid w:val="00A972C9"/>
    <w:rsid w:val="00A97B84"/>
    <w:rsid w:val="00AA002C"/>
    <w:rsid w:val="00AA0118"/>
    <w:rsid w:val="00AA0A52"/>
    <w:rsid w:val="00AA1E5A"/>
    <w:rsid w:val="00AA26B4"/>
    <w:rsid w:val="00AA2D74"/>
    <w:rsid w:val="00AA3EEC"/>
    <w:rsid w:val="00AA44CE"/>
    <w:rsid w:val="00AA5E5E"/>
    <w:rsid w:val="00AA6611"/>
    <w:rsid w:val="00AB0039"/>
    <w:rsid w:val="00AB0652"/>
    <w:rsid w:val="00AB1104"/>
    <w:rsid w:val="00AB6249"/>
    <w:rsid w:val="00AC0CF7"/>
    <w:rsid w:val="00AC0FE6"/>
    <w:rsid w:val="00AC1186"/>
    <w:rsid w:val="00AC133B"/>
    <w:rsid w:val="00AC2C42"/>
    <w:rsid w:val="00AC3329"/>
    <w:rsid w:val="00AC3772"/>
    <w:rsid w:val="00AC4174"/>
    <w:rsid w:val="00AC4259"/>
    <w:rsid w:val="00AC46DC"/>
    <w:rsid w:val="00AC494D"/>
    <w:rsid w:val="00AC6880"/>
    <w:rsid w:val="00AC770D"/>
    <w:rsid w:val="00AC784E"/>
    <w:rsid w:val="00AC7EFA"/>
    <w:rsid w:val="00AD1FE5"/>
    <w:rsid w:val="00AD2262"/>
    <w:rsid w:val="00AD2313"/>
    <w:rsid w:val="00AD2666"/>
    <w:rsid w:val="00AD351E"/>
    <w:rsid w:val="00AD5347"/>
    <w:rsid w:val="00AD64A6"/>
    <w:rsid w:val="00AD6524"/>
    <w:rsid w:val="00AD7B2F"/>
    <w:rsid w:val="00AD7E08"/>
    <w:rsid w:val="00AE1E3A"/>
    <w:rsid w:val="00AE21CC"/>
    <w:rsid w:val="00AE23C1"/>
    <w:rsid w:val="00AE2ADF"/>
    <w:rsid w:val="00AE2C80"/>
    <w:rsid w:val="00AE3040"/>
    <w:rsid w:val="00AE35BD"/>
    <w:rsid w:val="00AE3850"/>
    <w:rsid w:val="00AE42C5"/>
    <w:rsid w:val="00AE4BC5"/>
    <w:rsid w:val="00AE4C90"/>
    <w:rsid w:val="00AE58FA"/>
    <w:rsid w:val="00AE5AFE"/>
    <w:rsid w:val="00AE73BE"/>
    <w:rsid w:val="00AE7C8A"/>
    <w:rsid w:val="00AF04E8"/>
    <w:rsid w:val="00AF0D0C"/>
    <w:rsid w:val="00AF0DBC"/>
    <w:rsid w:val="00AF1041"/>
    <w:rsid w:val="00AF13B8"/>
    <w:rsid w:val="00AF20A2"/>
    <w:rsid w:val="00AF2F5E"/>
    <w:rsid w:val="00AF472C"/>
    <w:rsid w:val="00AF682B"/>
    <w:rsid w:val="00AF68A0"/>
    <w:rsid w:val="00AF68FC"/>
    <w:rsid w:val="00AF6DD3"/>
    <w:rsid w:val="00B00DD4"/>
    <w:rsid w:val="00B020C5"/>
    <w:rsid w:val="00B0268F"/>
    <w:rsid w:val="00B03ADC"/>
    <w:rsid w:val="00B0433A"/>
    <w:rsid w:val="00B04824"/>
    <w:rsid w:val="00B04967"/>
    <w:rsid w:val="00B05003"/>
    <w:rsid w:val="00B06A78"/>
    <w:rsid w:val="00B0718E"/>
    <w:rsid w:val="00B071D8"/>
    <w:rsid w:val="00B07440"/>
    <w:rsid w:val="00B07FA4"/>
    <w:rsid w:val="00B103E3"/>
    <w:rsid w:val="00B10A84"/>
    <w:rsid w:val="00B11562"/>
    <w:rsid w:val="00B1170E"/>
    <w:rsid w:val="00B11FB1"/>
    <w:rsid w:val="00B1208D"/>
    <w:rsid w:val="00B1242E"/>
    <w:rsid w:val="00B12772"/>
    <w:rsid w:val="00B12F71"/>
    <w:rsid w:val="00B1358C"/>
    <w:rsid w:val="00B13E7E"/>
    <w:rsid w:val="00B14490"/>
    <w:rsid w:val="00B14A2E"/>
    <w:rsid w:val="00B14F98"/>
    <w:rsid w:val="00B1539D"/>
    <w:rsid w:val="00B15590"/>
    <w:rsid w:val="00B1707F"/>
    <w:rsid w:val="00B212EB"/>
    <w:rsid w:val="00B21E4A"/>
    <w:rsid w:val="00B22141"/>
    <w:rsid w:val="00B235FE"/>
    <w:rsid w:val="00B23D36"/>
    <w:rsid w:val="00B2443A"/>
    <w:rsid w:val="00B30AD0"/>
    <w:rsid w:val="00B3167D"/>
    <w:rsid w:val="00B31D51"/>
    <w:rsid w:val="00B3220F"/>
    <w:rsid w:val="00B322EF"/>
    <w:rsid w:val="00B3367D"/>
    <w:rsid w:val="00B35732"/>
    <w:rsid w:val="00B35F40"/>
    <w:rsid w:val="00B36E6B"/>
    <w:rsid w:val="00B36F66"/>
    <w:rsid w:val="00B37DAE"/>
    <w:rsid w:val="00B403CF"/>
    <w:rsid w:val="00B42616"/>
    <w:rsid w:val="00B42DA4"/>
    <w:rsid w:val="00B42EFC"/>
    <w:rsid w:val="00B448B5"/>
    <w:rsid w:val="00B44D00"/>
    <w:rsid w:val="00B44E99"/>
    <w:rsid w:val="00B450F6"/>
    <w:rsid w:val="00B4558F"/>
    <w:rsid w:val="00B45BD3"/>
    <w:rsid w:val="00B46370"/>
    <w:rsid w:val="00B476DC"/>
    <w:rsid w:val="00B47762"/>
    <w:rsid w:val="00B505D9"/>
    <w:rsid w:val="00B50DC2"/>
    <w:rsid w:val="00B52D04"/>
    <w:rsid w:val="00B5303F"/>
    <w:rsid w:val="00B537B0"/>
    <w:rsid w:val="00B53E94"/>
    <w:rsid w:val="00B54766"/>
    <w:rsid w:val="00B55295"/>
    <w:rsid w:val="00B558D5"/>
    <w:rsid w:val="00B55E6F"/>
    <w:rsid w:val="00B56C16"/>
    <w:rsid w:val="00B57644"/>
    <w:rsid w:val="00B57AF2"/>
    <w:rsid w:val="00B600D0"/>
    <w:rsid w:val="00B6048E"/>
    <w:rsid w:val="00B60C94"/>
    <w:rsid w:val="00B60DA5"/>
    <w:rsid w:val="00B620FD"/>
    <w:rsid w:val="00B628DB"/>
    <w:rsid w:val="00B631FE"/>
    <w:rsid w:val="00B633B7"/>
    <w:rsid w:val="00B6360D"/>
    <w:rsid w:val="00B63B3A"/>
    <w:rsid w:val="00B65C35"/>
    <w:rsid w:val="00B662B4"/>
    <w:rsid w:val="00B6767E"/>
    <w:rsid w:val="00B679DC"/>
    <w:rsid w:val="00B67B5C"/>
    <w:rsid w:val="00B70B3F"/>
    <w:rsid w:val="00B7212F"/>
    <w:rsid w:val="00B72CF5"/>
    <w:rsid w:val="00B7319D"/>
    <w:rsid w:val="00B736F5"/>
    <w:rsid w:val="00B7460B"/>
    <w:rsid w:val="00B755AD"/>
    <w:rsid w:val="00B75C7E"/>
    <w:rsid w:val="00B76228"/>
    <w:rsid w:val="00B76578"/>
    <w:rsid w:val="00B7679D"/>
    <w:rsid w:val="00B776BC"/>
    <w:rsid w:val="00B810DD"/>
    <w:rsid w:val="00B81CC2"/>
    <w:rsid w:val="00B84ACF"/>
    <w:rsid w:val="00B85124"/>
    <w:rsid w:val="00B85A4A"/>
    <w:rsid w:val="00B86229"/>
    <w:rsid w:val="00B86AE0"/>
    <w:rsid w:val="00B86CD3"/>
    <w:rsid w:val="00B86FBE"/>
    <w:rsid w:val="00B87CE3"/>
    <w:rsid w:val="00B90A1D"/>
    <w:rsid w:val="00B91501"/>
    <w:rsid w:val="00B91975"/>
    <w:rsid w:val="00B922D0"/>
    <w:rsid w:val="00B923B4"/>
    <w:rsid w:val="00B92FBD"/>
    <w:rsid w:val="00B931F7"/>
    <w:rsid w:val="00B93BCF"/>
    <w:rsid w:val="00B951E4"/>
    <w:rsid w:val="00B95977"/>
    <w:rsid w:val="00B96364"/>
    <w:rsid w:val="00B972B0"/>
    <w:rsid w:val="00B973BE"/>
    <w:rsid w:val="00B97574"/>
    <w:rsid w:val="00B97CEC"/>
    <w:rsid w:val="00BA0709"/>
    <w:rsid w:val="00BA0A0F"/>
    <w:rsid w:val="00BA0A95"/>
    <w:rsid w:val="00BA0D74"/>
    <w:rsid w:val="00BA447D"/>
    <w:rsid w:val="00BA55AD"/>
    <w:rsid w:val="00BA6E11"/>
    <w:rsid w:val="00BA6E17"/>
    <w:rsid w:val="00BA73AF"/>
    <w:rsid w:val="00BA754C"/>
    <w:rsid w:val="00BA7B78"/>
    <w:rsid w:val="00BA7DD7"/>
    <w:rsid w:val="00BB0C02"/>
    <w:rsid w:val="00BB0D8B"/>
    <w:rsid w:val="00BB20DB"/>
    <w:rsid w:val="00BB2B4C"/>
    <w:rsid w:val="00BB2EF9"/>
    <w:rsid w:val="00BB47E2"/>
    <w:rsid w:val="00BB4C79"/>
    <w:rsid w:val="00BB56B1"/>
    <w:rsid w:val="00BC067E"/>
    <w:rsid w:val="00BC0888"/>
    <w:rsid w:val="00BC1218"/>
    <w:rsid w:val="00BC17CD"/>
    <w:rsid w:val="00BC1E73"/>
    <w:rsid w:val="00BC1FCD"/>
    <w:rsid w:val="00BC298B"/>
    <w:rsid w:val="00BC3AEB"/>
    <w:rsid w:val="00BC3E52"/>
    <w:rsid w:val="00BC3FDC"/>
    <w:rsid w:val="00BC4A4D"/>
    <w:rsid w:val="00BC4F3E"/>
    <w:rsid w:val="00BC5367"/>
    <w:rsid w:val="00BC5750"/>
    <w:rsid w:val="00BC623C"/>
    <w:rsid w:val="00BC624F"/>
    <w:rsid w:val="00BC643F"/>
    <w:rsid w:val="00BC65A9"/>
    <w:rsid w:val="00BC67CC"/>
    <w:rsid w:val="00BC73CA"/>
    <w:rsid w:val="00BC7570"/>
    <w:rsid w:val="00BD05E9"/>
    <w:rsid w:val="00BD0D7E"/>
    <w:rsid w:val="00BD2319"/>
    <w:rsid w:val="00BD29AC"/>
    <w:rsid w:val="00BD470B"/>
    <w:rsid w:val="00BD4881"/>
    <w:rsid w:val="00BD5510"/>
    <w:rsid w:val="00BD5666"/>
    <w:rsid w:val="00BD64A2"/>
    <w:rsid w:val="00BD6D46"/>
    <w:rsid w:val="00BD744C"/>
    <w:rsid w:val="00BD7504"/>
    <w:rsid w:val="00BD7AA5"/>
    <w:rsid w:val="00BD7AFD"/>
    <w:rsid w:val="00BE01A9"/>
    <w:rsid w:val="00BE0B48"/>
    <w:rsid w:val="00BE147D"/>
    <w:rsid w:val="00BE176B"/>
    <w:rsid w:val="00BE2494"/>
    <w:rsid w:val="00BE37EE"/>
    <w:rsid w:val="00BE3E00"/>
    <w:rsid w:val="00BE448C"/>
    <w:rsid w:val="00BE44F8"/>
    <w:rsid w:val="00BE4C38"/>
    <w:rsid w:val="00BE4C42"/>
    <w:rsid w:val="00BE517E"/>
    <w:rsid w:val="00BE57C3"/>
    <w:rsid w:val="00BE5C19"/>
    <w:rsid w:val="00BE5D1E"/>
    <w:rsid w:val="00BE626D"/>
    <w:rsid w:val="00BE777D"/>
    <w:rsid w:val="00BE77E5"/>
    <w:rsid w:val="00BE7DAE"/>
    <w:rsid w:val="00BF001B"/>
    <w:rsid w:val="00BF0321"/>
    <w:rsid w:val="00BF166A"/>
    <w:rsid w:val="00BF22BA"/>
    <w:rsid w:val="00BF258D"/>
    <w:rsid w:val="00BF294F"/>
    <w:rsid w:val="00BF2ABB"/>
    <w:rsid w:val="00BF34EB"/>
    <w:rsid w:val="00BF4592"/>
    <w:rsid w:val="00BF4A73"/>
    <w:rsid w:val="00BF5752"/>
    <w:rsid w:val="00BF6432"/>
    <w:rsid w:val="00BF73F2"/>
    <w:rsid w:val="00BF7400"/>
    <w:rsid w:val="00BF7DF0"/>
    <w:rsid w:val="00C00C94"/>
    <w:rsid w:val="00C00CC6"/>
    <w:rsid w:val="00C01538"/>
    <w:rsid w:val="00C01CFD"/>
    <w:rsid w:val="00C01D77"/>
    <w:rsid w:val="00C02055"/>
    <w:rsid w:val="00C02A9A"/>
    <w:rsid w:val="00C02F5E"/>
    <w:rsid w:val="00C03574"/>
    <w:rsid w:val="00C038CE"/>
    <w:rsid w:val="00C03CB5"/>
    <w:rsid w:val="00C04202"/>
    <w:rsid w:val="00C04EEC"/>
    <w:rsid w:val="00C05264"/>
    <w:rsid w:val="00C0573E"/>
    <w:rsid w:val="00C0576A"/>
    <w:rsid w:val="00C064BE"/>
    <w:rsid w:val="00C07ABB"/>
    <w:rsid w:val="00C102AC"/>
    <w:rsid w:val="00C10B1E"/>
    <w:rsid w:val="00C11043"/>
    <w:rsid w:val="00C11751"/>
    <w:rsid w:val="00C1199D"/>
    <w:rsid w:val="00C11B81"/>
    <w:rsid w:val="00C13B02"/>
    <w:rsid w:val="00C14E5E"/>
    <w:rsid w:val="00C1526E"/>
    <w:rsid w:val="00C15FD8"/>
    <w:rsid w:val="00C164D3"/>
    <w:rsid w:val="00C166A7"/>
    <w:rsid w:val="00C167D3"/>
    <w:rsid w:val="00C17AB9"/>
    <w:rsid w:val="00C17CE1"/>
    <w:rsid w:val="00C20989"/>
    <w:rsid w:val="00C21A21"/>
    <w:rsid w:val="00C221A9"/>
    <w:rsid w:val="00C22B22"/>
    <w:rsid w:val="00C23CA5"/>
    <w:rsid w:val="00C23FEE"/>
    <w:rsid w:val="00C24214"/>
    <w:rsid w:val="00C245D6"/>
    <w:rsid w:val="00C24740"/>
    <w:rsid w:val="00C24EA8"/>
    <w:rsid w:val="00C27359"/>
    <w:rsid w:val="00C31681"/>
    <w:rsid w:val="00C33A04"/>
    <w:rsid w:val="00C35872"/>
    <w:rsid w:val="00C35953"/>
    <w:rsid w:val="00C36505"/>
    <w:rsid w:val="00C369A2"/>
    <w:rsid w:val="00C37E1C"/>
    <w:rsid w:val="00C37E42"/>
    <w:rsid w:val="00C40656"/>
    <w:rsid w:val="00C4184D"/>
    <w:rsid w:val="00C419AB"/>
    <w:rsid w:val="00C41A13"/>
    <w:rsid w:val="00C43072"/>
    <w:rsid w:val="00C43C7E"/>
    <w:rsid w:val="00C442EE"/>
    <w:rsid w:val="00C44AF4"/>
    <w:rsid w:val="00C45874"/>
    <w:rsid w:val="00C45B66"/>
    <w:rsid w:val="00C46049"/>
    <w:rsid w:val="00C4651E"/>
    <w:rsid w:val="00C47049"/>
    <w:rsid w:val="00C47892"/>
    <w:rsid w:val="00C478DD"/>
    <w:rsid w:val="00C5083F"/>
    <w:rsid w:val="00C51159"/>
    <w:rsid w:val="00C518DE"/>
    <w:rsid w:val="00C52CB3"/>
    <w:rsid w:val="00C5402A"/>
    <w:rsid w:val="00C5491F"/>
    <w:rsid w:val="00C54C6A"/>
    <w:rsid w:val="00C54E1C"/>
    <w:rsid w:val="00C54F15"/>
    <w:rsid w:val="00C55D7A"/>
    <w:rsid w:val="00C55F1C"/>
    <w:rsid w:val="00C56ADA"/>
    <w:rsid w:val="00C56DF7"/>
    <w:rsid w:val="00C5725E"/>
    <w:rsid w:val="00C579A7"/>
    <w:rsid w:val="00C57FD2"/>
    <w:rsid w:val="00C60951"/>
    <w:rsid w:val="00C60BBA"/>
    <w:rsid w:val="00C61741"/>
    <w:rsid w:val="00C61CDE"/>
    <w:rsid w:val="00C6305B"/>
    <w:rsid w:val="00C63C13"/>
    <w:rsid w:val="00C6402D"/>
    <w:rsid w:val="00C6461D"/>
    <w:rsid w:val="00C64DEE"/>
    <w:rsid w:val="00C65251"/>
    <w:rsid w:val="00C654C1"/>
    <w:rsid w:val="00C654E7"/>
    <w:rsid w:val="00C65C21"/>
    <w:rsid w:val="00C65C50"/>
    <w:rsid w:val="00C66A2D"/>
    <w:rsid w:val="00C670C9"/>
    <w:rsid w:val="00C678D1"/>
    <w:rsid w:val="00C67DC4"/>
    <w:rsid w:val="00C70093"/>
    <w:rsid w:val="00C70485"/>
    <w:rsid w:val="00C70A6C"/>
    <w:rsid w:val="00C71382"/>
    <w:rsid w:val="00C72B52"/>
    <w:rsid w:val="00C731B7"/>
    <w:rsid w:val="00C7328D"/>
    <w:rsid w:val="00C73A5B"/>
    <w:rsid w:val="00C74891"/>
    <w:rsid w:val="00C754B3"/>
    <w:rsid w:val="00C75B58"/>
    <w:rsid w:val="00C76864"/>
    <w:rsid w:val="00C76D03"/>
    <w:rsid w:val="00C76E92"/>
    <w:rsid w:val="00C810A3"/>
    <w:rsid w:val="00C81B4E"/>
    <w:rsid w:val="00C82520"/>
    <w:rsid w:val="00C829F3"/>
    <w:rsid w:val="00C8301D"/>
    <w:rsid w:val="00C85197"/>
    <w:rsid w:val="00C857E5"/>
    <w:rsid w:val="00C87D04"/>
    <w:rsid w:val="00C90103"/>
    <w:rsid w:val="00C90413"/>
    <w:rsid w:val="00C912E9"/>
    <w:rsid w:val="00C913F0"/>
    <w:rsid w:val="00C92478"/>
    <w:rsid w:val="00C93299"/>
    <w:rsid w:val="00C9353A"/>
    <w:rsid w:val="00C93855"/>
    <w:rsid w:val="00C941FB"/>
    <w:rsid w:val="00C95AA8"/>
    <w:rsid w:val="00C95ADE"/>
    <w:rsid w:val="00C95E4D"/>
    <w:rsid w:val="00C9703B"/>
    <w:rsid w:val="00C975CE"/>
    <w:rsid w:val="00CA0389"/>
    <w:rsid w:val="00CA22BC"/>
    <w:rsid w:val="00CA2DC5"/>
    <w:rsid w:val="00CA66E8"/>
    <w:rsid w:val="00CA6FD9"/>
    <w:rsid w:val="00CB03BF"/>
    <w:rsid w:val="00CB1CBE"/>
    <w:rsid w:val="00CB2262"/>
    <w:rsid w:val="00CB2B47"/>
    <w:rsid w:val="00CB3B8F"/>
    <w:rsid w:val="00CB5592"/>
    <w:rsid w:val="00CB56BB"/>
    <w:rsid w:val="00CB6A38"/>
    <w:rsid w:val="00CB6EDB"/>
    <w:rsid w:val="00CB7976"/>
    <w:rsid w:val="00CB7F61"/>
    <w:rsid w:val="00CC1A89"/>
    <w:rsid w:val="00CC222B"/>
    <w:rsid w:val="00CC240A"/>
    <w:rsid w:val="00CC2710"/>
    <w:rsid w:val="00CC2A9E"/>
    <w:rsid w:val="00CC3346"/>
    <w:rsid w:val="00CC46FD"/>
    <w:rsid w:val="00CC4EC8"/>
    <w:rsid w:val="00CC553D"/>
    <w:rsid w:val="00CC6404"/>
    <w:rsid w:val="00CC67A6"/>
    <w:rsid w:val="00CC6B6C"/>
    <w:rsid w:val="00CC7088"/>
    <w:rsid w:val="00CC7E0B"/>
    <w:rsid w:val="00CC7E81"/>
    <w:rsid w:val="00CD0228"/>
    <w:rsid w:val="00CD0A6A"/>
    <w:rsid w:val="00CD0B6B"/>
    <w:rsid w:val="00CD322A"/>
    <w:rsid w:val="00CD362E"/>
    <w:rsid w:val="00CD3978"/>
    <w:rsid w:val="00CD4E9C"/>
    <w:rsid w:val="00CD5088"/>
    <w:rsid w:val="00CD6EAE"/>
    <w:rsid w:val="00CD7491"/>
    <w:rsid w:val="00CD77F0"/>
    <w:rsid w:val="00CE1B84"/>
    <w:rsid w:val="00CE25EB"/>
    <w:rsid w:val="00CE2B7C"/>
    <w:rsid w:val="00CE34C7"/>
    <w:rsid w:val="00CE3B37"/>
    <w:rsid w:val="00CE4CE2"/>
    <w:rsid w:val="00CE53AE"/>
    <w:rsid w:val="00CE5C04"/>
    <w:rsid w:val="00CE63E2"/>
    <w:rsid w:val="00CE6D5B"/>
    <w:rsid w:val="00CE6F5E"/>
    <w:rsid w:val="00CE7128"/>
    <w:rsid w:val="00CE7CC8"/>
    <w:rsid w:val="00CE7EB5"/>
    <w:rsid w:val="00CE7FB5"/>
    <w:rsid w:val="00CF0AE7"/>
    <w:rsid w:val="00CF1859"/>
    <w:rsid w:val="00CF19E2"/>
    <w:rsid w:val="00CF1E59"/>
    <w:rsid w:val="00CF22E3"/>
    <w:rsid w:val="00CF3E51"/>
    <w:rsid w:val="00CF4B60"/>
    <w:rsid w:val="00CF4F93"/>
    <w:rsid w:val="00CF526A"/>
    <w:rsid w:val="00CF5533"/>
    <w:rsid w:val="00CF6297"/>
    <w:rsid w:val="00CF64BD"/>
    <w:rsid w:val="00CF7501"/>
    <w:rsid w:val="00CF7BFA"/>
    <w:rsid w:val="00D009B0"/>
    <w:rsid w:val="00D00A6C"/>
    <w:rsid w:val="00D015A0"/>
    <w:rsid w:val="00D016BB"/>
    <w:rsid w:val="00D018EC"/>
    <w:rsid w:val="00D01F0B"/>
    <w:rsid w:val="00D0352E"/>
    <w:rsid w:val="00D049B3"/>
    <w:rsid w:val="00D04A2F"/>
    <w:rsid w:val="00D04B5C"/>
    <w:rsid w:val="00D04EFA"/>
    <w:rsid w:val="00D067FE"/>
    <w:rsid w:val="00D06C44"/>
    <w:rsid w:val="00D07BB2"/>
    <w:rsid w:val="00D10FC7"/>
    <w:rsid w:val="00D114BF"/>
    <w:rsid w:val="00D11863"/>
    <w:rsid w:val="00D11B21"/>
    <w:rsid w:val="00D11B34"/>
    <w:rsid w:val="00D126F1"/>
    <w:rsid w:val="00D13117"/>
    <w:rsid w:val="00D1376D"/>
    <w:rsid w:val="00D13B18"/>
    <w:rsid w:val="00D142A9"/>
    <w:rsid w:val="00D14C43"/>
    <w:rsid w:val="00D15BE0"/>
    <w:rsid w:val="00D16702"/>
    <w:rsid w:val="00D1703B"/>
    <w:rsid w:val="00D17D7D"/>
    <w:rsid w:val="00D20DF1"/>
    <w:rsid w:val="00D21CBA"/>
    <w:rsid w:val="00D22ABF"/>
    <w:rsid w:val="00D230CC"/>
    <w:rsid w:val="00D23CA5"/>
    <w:rsid w:val="00D264F0"/>
    <w:rsid w:val="00D26CD8"/>
    <w:rsid w:val="00D2740F"/>
    <w:rsid w:val="00D27681"/>
    <w:rsid w:val="00D27F58"/>
    <w:rsid w:val="00D30626"/>
    <w:rsid w:val="00D31037"/>
    <w:rsid w:val="00D31110"/>
    <w:rsid w:val="00D3147D"/>
    <w:rsid w:val="00D314FC"/>
    <w:rsid w:val="00D328F3"/>
    <w:rsid w:val="00D32AE0"/>
    <w:rsid w:val="00D32CF9"/>
    <w:rsid w:val="00D32FEA"/>
    <w:rsid w:val="00D34035"/>
    <w:rsid w:val="00D3432F"/>
    <w:rsid w:val="00D34A9D"/>
    <w:rsid w:val="00D35085"/>
    <w:rsid w:val="00D40392"/>
    <w:rsid w:val="00D40EC8"/>
    <w:rsid w:val="00D415AB"/>
    <w:rsid w:val="00D42BC6"/>
    <w:rsid w:val="00D43563"/>
    <w:rsid w:val="00D43A87"/>
    <w:rsid w:val="00D4466A"/>
    <w:rsid w:val="00D447AE"/>
    <w:rsid w:val="00D4691A"/>
    <w:rsid w:val="00D46A2E"/>
    <w:rsid w:val="00D47CC8"/>
    <w:rsid w:val="00D50451"/>
    <w:rsid w:val="00D521DD"/>
    <w:rsid w:val="00D5249D"/>
    <w:rsid w:val="00D5299A"/>
    <w:rsid w:val="00D5342B"/>
    <w:rsid w:val="00D54A5E"/>
    <w:rsid w:val="00D54B7E"/>
    <w:rsid w:val="00D56217"/>
    <w:rsid w:val="00D563A5"/>
    <w:rsid w:val="00D563B5"/>
    <w:rsid w:val="00D5682B"/>
    <w:rsid w:val="00D61229"/>
    <w:rsid w:val="00D62C17"/>
    <w:rsid w:val="00D63192"/>
    <w:rsid w:val="00D634C7"/>
    <w:rsid w:val="00D63B3B"/>
    <w:rsid w:val="00D6575A"/>
    <w:rsid w:val="00D65C94"/>
    <w:rsid w:val="00D660F5"/>
    <w:rsid w:val="00D661C0"/>
    <w:rsid w:val="00D6719F"/>
    <w:rsid w:val="00D67752"/>
    <w:rsid w:val="00D705FD"/>
    <w:rsid w:val="00D709AC"/>
    <w:rsid w:val="00D716ED"/>
    <w:rsid w:val="00D71C6D"/>
    <w:rsid w:val="00D739B2"/>
    <w:rsid w:val="00D74A62"/>
    <w:rsid w:val="00D74BD7"/>
    <w:rsid w:val="00D7629B"/>
    <w:rsid w:val="00D8073C"/>
    <w:rsid w:val="00D80819"/>
    <w:rsid w:val="00D81B3E"/>
    <w:rsid w:val="00D830DE"/>
    <w:rsid w:val="00D83B05"/>
    <w:rsid w:val="00D83EE2"/>
    <w:rsid w:val="00D84B3A"/>
    <w:rsid w:val="00D84C48"/>
    <w:rsid w:val="00D84EDE"/>
    <w:rsid w:val="00D85950"/>
    <w:rsid w:val="00D868AF"/>
    <w:rsid w:val="00D86CFB"/>
    <w:rsid w:val="00D87383"/>
    <w:rsid w:val="00D9003B"/>
    <w:rsid w:val="00D90314"/>
    <w:rsid w:val="00D903AE"/>
    <w:rsid w:val="00D90B7E"/>
    <w:rsid w:val="00D91A05"/>
    <w:rsid w:val="00D92B80"/>
    <w:rsid w:val="00D93E1A"/>
    <w:rsid w:val="00D94441"/>
    <w:rsid w:val="00D94D4B"/>
    <w:rsid w:val="00D95EFC"/>
    <w:rsid w:val="00D962A9"/>
    <w:rsid w:val="00D975A9"/>
    <w:rsid w:val="00D976F7"/>
    <w:rsid w:val="00DA022A"/>
    <w:rsid w:val="00DA0311"/>
    <w:rsid w:val="00DA140B"/>
    <w:rsid w:val="00DA2CAF"/>
    <w:rsid w:val="00DA2F32"/>
    <w:rsid w:val="00DA3D96"/>
    <w:rsid w:val="00DA4570"/>
    <w:rsid w:val="00DA458A"/>
    <w:rsid w:val="00DA5A97"/>
    <w:rsid w:val="00DA5B49"/>
    <w:rsid w:val="00DA5D1C"/>
    <w:rsid w:val="00DA6D4C"/>
    <w:rsid w:val="00DA6D92"/>
    <w:rsid w:val="00DB07EF"/>
    <w:rsid w:val="00DB09C5"/>
    <w:rsid w:val="00DB1767"/>
    <w:rsid w:val="00DB1C0A"/>
    <w:rsid w:val="00DB337D"/>
    <w:rsid w:val="00DB3FF2"/>
    <w:rsid w:val="00DB5E6B"/>
    <w:rsid w:val="00DB6C6D"/>
    <w:rsid w:val="00DB6E0E"/>
    <w:rsid w:val="00DB6F28"/>
    <w:rsid w:val="00DB7E9B"/>
    <w:rsid w:val="00DC0461"/>
    <w:rsid w:val="00DC3885"/>
    <w:rsid w:val="00DC42A8"/>
    <w:rsid w:val="00DC5A82"/>
    <w:rsid w:val="00DC5DAC"/>
    <w:rsid w:val="00DC61CC"/>
    <w:rsid w:val="00DC680E"/>
    <w:rsid w:val="00DC6924"/>
    <w:rsid w:val="00DC6BCF"/>
    <w:rsid w:val="00DC7CB2"/>
    <w:rsid w:val="00DD057E"/>
    <w:rsid w:val="00DD0633"/>
    <w:rsid w:val="00DD0B66"/>
    <w:rsid w:val="00DD199E"/>
    <w:rsid w:val="00DD20ED"/>
    <w:rsid w:val="00DD2368"/>
    <w:rsid w:val="00DD35DE"/>
    <w:rsid w:val="00DD481B"/>
    <w:rsid w:val="00DD4B15"/>
    <w:rsid w:val="00DD4FD8"/>
    <w:rsid w:val="00DD5E64"/>
    <w:rsid w:val="00DD77DD"/>
    <w:rsid w:val="00DD7D08"/>
    <w:rsid w:val="00DE1128"/>
    <w:rsid w:val="00DE171E"/>
    <w:rsid w:val="00DE1D0F"/>
    <w:rsid w:val="00DE38A9"/>
    <w:rsid w:val="00DE43C8"/>
    <w:rsid w:val="00DE480B"/>
    <w:rsid w:val="00DE54D3"/>
    <w:rsid w:val="00DE7F7B"/>
    <w:rsid w:val="00DF01BA"/>
    <w:rsid w:val="00DF28AA"/>
    <w:rsid w:val="00DF33FC"/>
    <w:rsid w:val="00DF4DD7"/>
    <w:rsid w:val="00DF50B9"/>
    <w:rsid w:val="00DF56A9"/>
    <w:rsid w:val="00DF5811"/>
    <w:rsid w:val="00DF59E3"/>
    <w:rsid w:val="00DF5BF8"/>
    <w:rsid w:val="00DF6A36"/>
    <w:rsid w:val="00DF6DA1"/>
    <w:rsid w:val="00DF7C65"/>
    <w:rsid w:val="00E00D60"/>
    <w:rsid w:val="00E00FE1"/>
    <w:rsid w:val="00E0122F"/>
    <w:rsid w:val="00E01503"/>
    <w:rsid w:val="00E01A44"/>
    <w:rsid w:val="00E01CAE"/>
    <w:rsid w:val="00E01D88"/>
    <w:rsid w:val="00E01FC0"/>
    <w:rsid w:val="00E04686"/>
    <w:rsid w:val="00E04CA7"/>
    <w:rsid w:val="00E04CD2"/>
    <w:rsid w:val="00E04EDF"/>
    <w:rsid w:val="00E129B8"/>
    <w:rsid w:val="00E13660"/>
    <w:rsid w:val="00E13F52"/>
    <w:rsid w:val="00E143A4"/>
    <w:rsid w:val="00E14518"/>
    <w:rsid w:val="00E14753"/>
    <w:rsid w:val="00E148F0"/>
    <w:rsid w:val="00E1555A"/>
    <w:rsid w:val="00E15757"/>
    <w:rsid w:val="00E1677B"/>
    <w:rsid w:val="00E16911"/>
    <w:rsid w:val="00E1715C"/>
    <w:rsid w:val="00E17252"/>
    <w:rsid w:val="00E17B6E"/>
    <w:rsid w:val="00E20EB2"/>
    <w:rsid w:val="00E2152D"/>
    <w:rsid w:val="00E224ED"/>
    <w:rsid w:val="00E232C7"/>
    <w:rsid w:val="00E243A5"/>
    <w:rsid w:val="00E24BB2"/>
    <w:rsid w:val="00E24CF5"/>
    <w:rsid w:val="00E2511D"/>
    <w:rsid w:val="00E25CF1"/>
    <w:rsid w:val="00E26A1A"/>
    <w:rsid w:val="00E27276"/>
    <w:rsid w:val="00E272EB"/>
    <w:rsid w:val="00E27A60"/>
    <w:rsid w:val="00E305CA"/>
    <w:rsid w:val="00E30D20"/>
    <w:rsid w:val="00E30D97"/>
    <w:rsid w:val="00E32227"/>
    <w:rsid w:val="00E327F6"/>
    <w:rsid w:val="00E3280A"/>
    <w:rsid w:val="00E32E28"/>
    <w:rsid w:val="00E33DAC"/>
    <w:rsid w:val="00E35FBD"/>
    <w:rsid w:val="00E36E36"/>
    <w:rsid w:val="00E36F00"/>
    <w:rsid w:val="00E37AA4"/>
    <w:rsid w:val="00E37B74"/>
    <w:rsid w:val="00E41538"/>
    <w:rsid w:val="00E4241C"/>
    <w:rsid w:val="00E43023"/>
    <w:rsid w:val="00E43BCE"/>
    <w:rsid w:val="00E43FF7"/>
    <w:rsid w:val="00E4444F"/>
    <w:rsid w:val="00E44900"/>
    <w:rsid w:val="00E44ABC"/>
    <w:rsid w:val="00E44F10"/>
    <w:rsid w:val="00E45DB4"/>
    <w:rsid w:val="00E467AE"/>
    <w:rsid w:val="00E46EBF"/>
    <w:rsid w:val="00E4740C"/>
    <w:rsid w:val="00E47B8B"/>
    <w:rsid w:val="00E509AC"/>
    <w:rsid w:val="00E5159F"/>
    <w:rsid w:val="00E51F00"/>
    <w:rsid w:val="00E53542"/>
    <w:rsid w:val="00E53639"/>
    <w:rsid w:val="00E53838"/>
    <w:rsid w:val="00E53D72"/>
    <w:rsid w:val="00E54302"/>
    <w:rsid w:val="00E549F9"/>
    <w:rsid w:val="00E54E4E"/>
    <w:rsid w:val="00E550E0"/>
    <w:rsid w:val="00E55D52"/>
    <w:rsid w:val="00E569EB"/>
    <w:rsid w:val="00E56A33"/>
    <w:rsid w:val="00E57762"/>
    <w:rsid w:val="00E577EA"/>
    <w:rsid w:val="00E61531"/>
    <w:rsid w:val="00E61C25"/>
    <w:rsid w:val="00E61E47"/>
    <w:rsid w:val="00E62D16"/>
    <w:rsid w:val="00E62E8F"/>
    <w:rsid w:val="00E63EFF"/>
    <w:rsid w:val="00E65A63"/>
    <w:rsid w:val="00E65A8B"/>
    <w:rsid w:val="00E66E4F"/>
    <w:rsid w:val="00E7005A"/>
    <w:rsid w:val="00E7160C"/>
    <w:rsid w:val="00E7444F"/>
    <w:rsid w:val="00E74746"/>
    <w:rsid w:val="00E769AD"/>
    <w:rsid w:val="00E770AE"/>
    <w:rsid w:val="00E77517"/>
    <w:rsid w:val="00E77661"/>
    <w:rsid w:val="00E81835"/>
    <w:rsid w:val="00E81B90"/>
    <w:rsid w:val="00E82A38"/>
    <w:rsid w:val="00E83ED3"/>
    <w:rsid w:val="00E856F1"/>
    <w:rsid w:val="00E85DCD"/>
    <w:rsid w:val="00E8627B"/>
    <w:rsid w:val="00E86CA0"/>
    <w:rsid w:val="00E86E6C"/>
    <w:rsid w:val="00E8789D"/>
    <w:rsid w:val="00E87F50"/>
    <w:rsid w:val="00E900B4"/>
    <w:rsid w:val="00E9058C"/>
    <w:rsid w:val="00E9269F"/>
    <w:rsid w:val="00E9373D"/>
    <w:rsid w:val="00E93FE3"/>
    <w:rsid w:val="00E94C9A"/>
    <w:rsid w:val="00E94F74"/>
    <w:rsid w:val="00E950A7"/>
    <w:rsid w:val="00E957E0"/>
    <w:rsid w:val="00E95ABF"/>
    <w:rsid w:val="00E95BF5"/>
    <w:rsid w:val="00E95F3E"/>
    <w:rsid w:val="00E96D9E"/>
    <w:rsid w:val="00E971C1"/>
    <w:rsid w:val="00E977DA"/>
    <w:rsid w:val="00EA0711"/>
    <w:rsid w:val="00EA0C4F"/>
    <w:rsid w:val="00EA3BE1"/>
    <w:rsid w:val="00EA3F95"/>
    <w:rsid w:val="00EA43AF"/>
    <w:rsid w:val="00EA52FB"/>
    <w:rsid w:val="00EA5634"/>
    <w:rsid w:val="00EA5D21"/>
    <w:rsid w:val="00EA61E6"/>
    <w:rsid w:val="00EA68A6"/>
    <w:rsid w:val="00EA6A24"/>
    <w:rsid w:val="00EA6B9F"/>
    <w:rsid w:val="00EA7517"/>
    <w:rsid w:val="00EA75BA"/>
    <w:rsid w:val="00EB0753"/>
    <w:rsid w:val="00EB0D6F"/>
    <w:rsid w:val="00EB13C9"/>
    <w:rsid w:val="00EB1414"/>
    <w:rsid w:val="00EB18D5"/>
    <w:rsid w:val="00EB1EE2"/>
    <w:rsid w:val="00EB214D"/>
    <w:rsid w:val="00EB37FD"/>
    <w:rsid w:val="00EB3CCC"/>
    <w:rsid w:val="00EB5EB6"/>
    <w:rsid w:val="00EB6BC2"/>
    <w:rsid w:val="00EB73DD"/>
    <w:rsid w:val="00EC0A8E"/>
    <w:rsid w:val="00EC19B9"/>
    <w:rsid w:val="00EC244F"/>
    <w:rsid w:val="00EC2456"/>
    <w:rsid w:val="00EC2F80"/>
    <w:rsid w:val="00EC3611"/>
    <w:rsid w:val="00EC4C60"/>
    <w:rsid w:val="00EC5410"/>
    <w:rsid w:val="00EC5838"/>
    <w:rsid w:val="00EC677D"/>
    <w:rsid w:val="00EC69D8"/>
    <w:rsid w:val="00EC6BDF"/>
    <w:rsid w:val="00EC712E"/>
    <w:rsid w:val="00EC7802"/>
    <w:rsid w:val="00EC7D93"/>
    <w:rsid w:val="00ED2088"/>
    <w:rsid w:val="00ED25A7"/>
    <w:rsid w:val="00ED26F3"/>
    <w:rsid w:val="00ED2A5D"/>
    <w:rsid w:val="00ED2C8F"/>
    <w:rsid w:val="00ED2EEA"/>
    <w:rsid w:val="00ED31CC"/>
    <w:rsid w:val="00ED4011"/>
    <w:rsid w:val="00ED422C"/>
    <w:rsid w:val="00ED429D"/>
    <w:rsid w:val="00ED59EA"/>
    <w:rsid w:val="00ED5C85"/>
    <w:rsid w:val="00ED6305"/>
    <w:rsid w:val="00ED6507"/>
    <w:rsid w:val="00ED6B2A"/>
    <w:rsid w:val="00ED6E70"/>
    <w:rsid w:val="00EE0C9D"/>
    <w:rsid w:val="00EE11BD"/>
    <w:rsid w:val="00EE1AA6"/>
    <w:rsid w:val="00EE1B98"/>
    <w:rsid w:val="00EE1D70"/>
    <w:rsid w:val="00EE1E28"/>
    <w:rsid w:val="00EE2D12"/>
    <w:rsid w:val="00EE4814"/>
    <w:rsid w:val="00EE5591"/>
    <w:rsid w:val="00EE5739"/>
    <w:rsid w:val="00EE668D"/>
    <w:rsid w:val="00EE6925"/>
    <w:rsid w:val="00EE7046"/>
    <w:rsid w:val="00EE7C34"/>
    <w:rsid w:val="00EE7EEF"/>
    <w:rsid w:val="00EF038C"/>
    <w:rsid w:val="00EF0F87"/>
    <w:rsid w:val="00EF169B"/>
    <w:rsid w:val="00EF179F"/>
    <w:rsid w:val="00EF22CE"/>
    <w:rsid w:val="00EF28C1"/>
    <w:rsid w:val="00EF2EC9"/>
    <w:rsid w:val="00EF2EF9"/>
    <w:rsid w:val="00EF3D70"/>
    <w:rsid w:val="00EF3E83"/>
    <w:rsid w:val="00EF43E9"/>
    <w:rsid w:val="00EF442B"/>
    <w:rsid w:val="00EF654C"/>
    <w:rsid w:val="00EF65F8"/>
    <w:rsid w:val="00EF766A"/>
    <w:rsid w:val="00EF77D7"/>
    <w:rsid w:val="00F00FB0"/>
    <w:rsid w:val="00F01BDC"/>
    <w:rsid w:val="00F022B7"/>
    <w:rsid w:val="00F04825"/>
    <w:rsid w:val="00F05BA5"/>
    <w:rsid w:val="00F0636E"/>
    <w:rsid w:val="00F06DFD"/>
    <w:rsid w:val="00F07653"/>
    <w:rsid w:val="00F07D1E"/>
    <w:rsid w:val="00F10572"/>
    <w:rsid w:val="00F109D9"/>
    <w:rsid w:val="00F125F4"/>
    <w:rsid w:val="00F126A8"/>
    <w:rsid w:val="00F12E1B"/>
    <w:rsid w:val="00F12F4B"/>
    <w:rsid w:val="00F13FBB"/>
    <w:rsid w:val="00F1508D"/>
    <w:rsid w:val="00F151B3"/>
    <w:rsid w:val="00F15448"/>
    <w:rsid w:val="00F15D3B"/>
    <w:rsid w:val="00F16364"/>
    <w:rsid w:val="00F17C13"/>
    <w:rsid w:val="00F20884"/>
    <w:rsid w:val="00F2232F"/>
    <w:rsid w:val="00F22776"/>
    <w:rsid w:val="00F228CC"/>
    <w:rsid w:val="00F2508D"/>
    <w:rsid w:val="00F2530C"/>
    <w:rsid w:val="00F26449"/>
    <w:rsid w:val="00F2703D"/>
    <w:rsid w:val="00F277CD"/>
    <w:rsid w:val="00F2793A"/>
    <w:rsid w:val="00F30949"/>
    <w:rsid w:val="00F31888"/>
    <w:rsid w:val="00F3261F"/>
    <w:rsid w:val="00F32FD5"/>
    <w:rsid w:val="00F3332A"/>
    <w:rsid w:val="00F33DEA"/>
    <w:rsid w:val="00F3485A"/>
    <w:rsid w:val="00F36533"/>
    <w:rsid w:val="00F36D5E"/>
    <w:rsid w:val="00F376D0"/>
    <w:rsid w:val="00F40B71"/>
    <w:rsid w:val="00F40D18"/>
    <w:rsid w:val="00F40F83"/>
    <w:rsid w:val="00F41648"/>
    <w:rsid w:val="00F417E9"/>
    <w:rsid w:val="00F42053"/>
    <w:rsid w:val="00F43695"/>
    <w:rsid w:val="00F43898"/>
    <w:rsid w:val="00F445A1"/>
    <w:rsid w:val="00F44EC0"/>
    <w:rsid w:val="00F45E0B"/>
    <w:rsid w:val="00F46C62"/>
    <w:rsid w:val="00F502F7"/>
    <w:rsid w:val="00F505F8"/>
    <w:rsid w:val="00F509A6"/>
    <w:rsid w:val="00F50EE4"/>
    <w:rsid w:val="00F51B67"/>
    <w:rsid w:val="00F526C7"/>
    <w:rsid w:val="00F537A3"/>
    <w:rsid w:val="00F53F8E"/>
    <w:rsid w:val="00F54012"/>
    <w:rsid w:val="00F54245"/>
    <w:rsid w:val="00F54E2A"/>
    <w:rsid w:val="00F5726D"/>
    <w:rsid w:val="00F5788B"/>
    <w:rsid w:val="00F60029"/>
    <w:rsid w:val="00F60382"/>
    <w:rsid w:val="00F613CF"/>
    <w:rsid w:val="00F61B21"/>
    <w:rsid w:val="00F61BD1"/>
    <w:rsid w:val="00F61EC2"/>
    <w:rsid w:val="00F62222"/>
    <w:rsid w:val="00F62A23"/>
    <w:rsid w:val="00F62FCE"/>
    <w:rsid w:val="00F63027"/>
    <w:rsid w:val="00F639EC"/>
    <w:rsid w:val="00F63A39"/>
    <w:rsid w:val="00F63DF3"/>
    <w:rsid w:val="00F64170"/>
    <w:rsid w:val="00F653C7"/>
    <w:rsid w:val="00F65523"/>
    <w:rsid w:val="00F65934"/>
    <w:rsid w:val="00F65D5D"/>
    <w:rsid w:val="00F67A4C"/>
    <w:rsid w:val="00F67E34"/>
    <w:rsid w:val="00F70150"/>
    <w:rsid w:val="00F70D55"/>
    <w:rsid w:val="00F71ED5"/>
    <w:rsid w:val="00F7210E"/>
    <w:rsid w:val="00F723FE"/>
    <w:rsid w:val="00F73500"/>
    <w:rsid w:val="00F749C4"/>
    <w:rsid w:val="00F76479"/>
    <w:rsid w:val="00F76550"/>
    <w:rsid w:val="00F76974"/>
    <w:rsid w:val="00F76FE9"/>
    <w:rsid w:val="00F77110"/>
    <w:rsid w:val="00F77BFA"/>
    <w:rsid w:val="00F8002A"/>
    <w:rsid w:val="00F8010E"/>
    <w:rsid w:val="00F8058A"/>
    <w:rsid w:val="00F80712"/>
    <w:rsid w:val="00F80AD0"/>
    <w:rsid w:val="00F81612"/>
    <w:rsid w:val="00F82BD1"/>
    <w:rsid w:val="00F849F6"/>
    <w:rsid w:val="00F85A25"/>
    <w:rsid w:val="00F90093"/>
    <w:rsid w:val="00F90127"/>
    <w:rsid w:val="00F9043D"/>
    <w:rsid w:val="00F90A74"/>
    <w:rsid w:val="00F90E1F"/>
    <w:rsid w:val="00F90EF8"/>
    <w:rsid w:val="00F9151F"/>
    <w:rsid w:val="00F917F3"/>
    <w:rsid w:val="00F9195A"/>
    <w:rsid w:val="00F92CCD"/>
    <w:rsid w:val="00F92F6A"/>
    <w:rsid w:val="00F930B4"/>
    <w:rsid w:val="00F93844"/>
    <w:rsid w:val="00F938EB"/>
    <w:rsid w:val="00F93BD5"/>
    <w:rsid w:val="00F94497"/>
    <w:rsid w:val="00F94B37"/>
    <w:rsid w:val="00F95028"/>
    <w:rsid w:val="00F95B45"/>
    <w:rsid w:val="00F975AD"/>
    <w:rsid w:val="00F97BE4"/>
    <w:rsid w:val="00FA0241"/>
    <w:rsid w:val="00FA15AD"/>
    <w:rsid w:val="00FA1F8B"/>
    <w:rsid w:val="00FA2A99"/>
    <w:rsid w:val="00FA3128"/>
    <w:rsid w:val="00FA33EE"/>
    <w:rsid w:val="00FA388A"/>
    <w:rsid w:val="00FA5AF9"/>
    <w:rsid w:val="00FA60ED"/>
    <w:rsid w:val="00FA66B1"/>
    <w:rsid w:val="00FA7811"/>
    <w:rsid w:val="00FA7B37"/>
    <w:rsid w:val="00FA7DAF"/>
    <w:rsid w:val="00FB0236"/>
    <w:rsid w:val="00FB0C29"/>
    <w:rsid w:val="00FB19B4"/>
    <w:rsid w:val="00FB28B8"/>
    <w:rsid w:val="00FB2ADF"/>
    <w:rsid w:val="00FB376A"/>
    <w:rsid w:val="00FB446D"/>
    <w:rsid w:val="00FB4F83"/>
    <w:rsid w:val="00FB5CF3"/>
    <w:rsid w:val="00FB6172"/>
    <w:rsid w:val="00FB63B2"/>
    <w:rsid w:val="00FB6EA3"/>
    <w:rsid w:val="00FB7404"/>
    <w:rsid w:val="00FC058E"/>
    <w:rsid w:val="00FC0ACB"/>
    <w:rsid w:val="00FC1850"/>
    <w:rsid w:val="00FC2384"/>
    <w:rsid w:val="00FC2EA3"/>
    <w:rsid w:val="00FC30B3"/>
    <w:rsid w:val="00FC3115"/>
    <w:rsid w:val="00FC3261"/>
    <w:rsid w:val="00FC3DDF"/>
    <w:rsid w:val="00FC3F7C"/>
    <w:rsid w:val="00FC4605"/>
    <w:rsid w:val="00FC4D50"/>
    <w:rsid w:val="00FC5629"/>
    <w:rsid w:val="00FC5BFF"/>
    <w:rsid w:val="00FC6FD2"/>
    <w:rsid w:val="00FD046D"/>
    <w:rsid w:val="00FD0A61"/>
    <w:rsid w:val="00FD18E9"/>
    <w:rsid w:val="00FD19DA"/>
    <w:rsid w:val="00FD20FB"/>
    <w:rsid w:val="00FD27B0"/>
    <w:rsid w:val="00FD2E20"/>
    <w:rsid w:val="00FD31D9"/>
    <w:rsid w:val="00FD3C8F"/>
    <w:rsid w:val="00FD629C"/>
    <w:rsid w:val="00FD6C68"/>
    <w:rsid w:val="00FD6E7F"/>
    <w:rsid w:val="00FD6FF9"/>
    <w:rsid w:val="00FD7563"/>
    <w:rsid w:val="00FE00BA"/>
    <w:rsid w:val="00FE07E0"/>
    <w:rsid w:val="00FE0C71"/>
    <w:rsid w:val="00FE1AB3"/>
    <w:rsid w:val="00FE2B37"/>
    <w:rsid w:val="00FE2BD5"/>
    <w:rsid w:val="00FE2E76"/>
    <w:rsid w:val="00FE344E"/>
    <w:rsid w:val="00FE3AD4"/>
    <w:rsid w:val="00FE3C22"/>
    <w:rsid w:val="00FE3F75"/>
    <w:rsid w:val="00FE482E"/>
    <w:rsid w:val="00FE6144"/>
    <w:rsid w:val="00FE7CA2"/>
    <w:rsid w:val="00FF2683"/>
    <w:rsid w:val="00FF2884"/>
    <w:rsid w:val="00FF3106"/>
    <w:rsid w:val="00FF3813"/>
    <w:rsid w:val="00FF4E78"/>
    <w:rsid w:val="00FF503D"/>
    <w:rsid w:val="00FF57FA"/>
    <w:rsid w:val="00FF5E34"/>
    <w:rsid w:val="00FF74B9"/>
    <w:rsid w:val="00FF74C8"/>
    <w:rsid w:val="00FF7753"/>
    <w:rsid w:val="0184214C"/>
    <w:rsid w:val="03770B92"/>
    <w:rsid w:val="04340698"/>
    <w:rsid w:val="04576480"/>
    <w:rsid w:val="052E30B9"/>
    <w:rsid w:val="06491997"/>
    <w:rsid w:val="06562A82"/>
    <w:rsid w:val="06903D88"/>
    <w:rsid w:val="06A32B5A"/>
    <w:rsid w:val="079B48D6"/>
    <w:rsid w:val="08150C66"/>
    <w:rsid w:val="081634D5"/>
    <w:rsid w:val="08D90ADF"/>
    <w:rsid w:val="08F57B4D"/>
    <w:rsid w:val="0A3743ED"/>
    <w:rsid w:val="0A950BBD"/>
    <w:rsid w:val="0ABA2F47"/>
    <w:rsid w:val="0B5B60E2"/>
    <w:rsid w:val="0BBB3AEF"/>
    <w:rsid w:val="0BCB262E"/>
    <w:rsid w:val="0C5B6475"/>
    <w:rsid w:val="0D0A0758"/>
    <w:rsid w:val="0DA940A0"/>
    <w:rsid w:val="0DC174A2"/>
    <w:rsid w:val="0E13690E"/>
    <w:rsid w:val="0E726FDD"/>
    <w:rsid w:val="0EBE4E42"/>
    <w:rsid w:val="0EFC3D4F"/>
    <w:rsid w:val="0F0436F4"/>
    <w:rsid w:val="0F8B0D77"/>
    <w:rsid w:val="1119585E"/>
    <w:rsid w:val="113F6B09"/>
    <w:rsid w:val="116443B0"/>
    <w:rsid w:val="11C70B35"/>
    <w:rsid w:val="11FA5D74"/>
    <w:rsid w:val="12073919"/>
    <w:rsid w:val="125320BD"/>
    <w:rsid w:val="12DA2E1D"/>
    <w:rsid w:val="13006AC5"/>
    <w:rsid w:val="13537ADD"/>
    <w:rsid w:val="14E73EE2"/>
    <w:rsid w:val="14ED78AB"/>
    <w:rsid w:val="15F7266D"/>
    <w:rsid w:val="16B32CF0"/>
    <w:rsid w:val="16CD2E9A"/>
    <w:rsid w:val="16F577C3"/>
    <w:rsid w:val="17762A79"/>
    <w:rsid w:val="17A138C8"/>
    <w:rsid w:val="17E309B5"/>
    <w:rsid w:val="18B975B0"/>
    <w:rsid w:val="18DA19AB"/>
    <w:rsid w:val="1917034A"/>
    <w:rsid w:val="1956556B"/>
    <w:rsid w:val="19781213"/>
    <w:rsid w:val="1AB6511C"/>
    <w:rsid w:val="1C193750"/>
    <w:rsid w:val="1C5948D4"/>
    <w:rsid w:val="1D386D39"/>
    <w:rsid w:val="1D655FDE"/>
    <w:rsid w:val="1EF05B59"/>
    <w:rsid w:val="1F7C1A63"/>
    <w:rsid w:val="1FD66385"/>
    <w:rsid w:val="1FE53B0B"/>
    <w:rsid w:val="20A66282"/>
    <w:rsid w:val="20EC0317"/>
    <w:rsid w:val="215D6CE7"/>
    <w:rsid w:val="221461BD"/>
    <w:rsid w:val="222A586F"/>
    <w:rsid w:val="226C71C3"/>
    <w:rsid w:val="227E44B6"/>
    <w:rsid w:val="234803B0"/>
    <w:rsid w:val="235B0001"/>
    <w:rsid w:val="23F9091F"/>
    <w:rsid w:val="2418606F"/>
    <w:rsid w:val="241B6245"/>
    <w:rsid w:val="243B0412"/>
    <w:rsid w:val="24970B71"/>
    <w:rsid w:val="249C77B4"/>
    <w:rsid w:val="24A85AE8"/>
    <w:rsid w:val="24C2777F"/>
    <w:rsid w:val="251A1E9F"/>
    <w:rsid w:val="252E6664"/>
    <w:rsid w:val="25366146"/>
    <w:rsid w:val="25E64B27"/>
    <w:rsid w:val="263A4573"/>
    <w:rsid w:val="26D64F30"/>
    <w:rsid w:val="26FC7B5F"/>
    <w:rsid w:val="2788190E"/>
    <w:rsid w:val="27F2448F"/>
    <w:rsid w:val="281D0952"/>
    <w:rsid w:val="284373E5"/>
    <w:rsid w:val="28684317"/>
    <w:rsid w:val="2B523077"/>
    <w:rsid w:val="2B6C427F"/>
    <w:rsid w:val="2BCD03A4"/>
    <w:rsid w:val="2BDE2B47"/>
    <w:rsid w:val="2BE94995"/>
    <w:rsid w:val="2C8C34EB"/>
    <w:rsid w:val="2CEB6BC5"/>
    <w:rsid w:val="2D140C1E"/>
    <w:rsid w:val="2DB27C9B"/>
    <w:rsid w:val="2EB52E2F"/>
    <w:rsid w:val="2F995E97"/>
    <w:rsid w:val="305D50A0"/>
    <w:rsid w:val="3093477D"/>
    <w:rsid w:val="30E668C2"/>
    <w:rsid w:val="311F71B3"/>
    <w:rsid w:val="31C80C1E"/>
    <w:rsid w:val="32405F6B"/>
    <w:rsid w:val="32CE6FFA"/>
    <w:rsid w:val="32DA0721"/>
    <w:rsid w:val="33D96121"/>
    <w:rsid w:val="342C2BDC"/>
    <w:rsid w:val="37E802F8"/>
    <w:rsid w:val="382C09B8"/>
    <w:rsid w:val="3A243E03"/>
    <w:rsid w:val="3AD35881"/>
    <w:rsid w:val="3AE73802"/>
    <w:rsid w:val="3BE839C7"/>
    <w:rsid w:val="3C3C45B3"/>
    <w:rsid w:val="3DAE7781"/>
    <w:rsid w:val="3E214475"/>
    <w:rsid w:val="3E560298"/>
    <w:rsid w:val="3EAE7EC8"/>
    <w:rsid w:val="3F5B6091"/>
    <w:rsid w:val="3FC246C5"/>
    <w:rsid w:val="40996A86"/>
    <w:rsid w:val="40E4722C"/>
    <w:rsid w:val="40EC2071"/>
    <w:rsid w:val="40F9199C"/>
    <w:rsid w:val="41D64F69"/>
    <w:rsid w:val="433F1D66"/>
    <w:rsid w:val="43723DB4"/>
    <w:rsid w:val="44DD7079"/>
    <w:rsid w:val="45091098"/>
    <w:rsid w:val="4559739A"/>
    <w:rsid w:val="45851C27"/>
    <w:rsid w:val="467E08EA"/>
    <w:rsid w:val="4701437C"/>
    <w:rsid w:val="471B3497"/>
    <w:rsid w:val="471C6F38"/>
    <w:rsid w:val="47213871"/>
    <w:rsid w:val="47A81A1D"/>
    <w:rsid w:val="47D81A49"/>
    <w:rsid w:val="47E15D21"/>
    <w:rsid w:val="484D6D30"/>
    <w:rsid w:val="489A594E"/>
    <w:rsid w:val="4915604E"/>
    <w:rsid w:val="4AB11875"/>
    <w:rsid w:val="4AE66D33"/>
    <w:rsid w:val="4B296F83"/>
    <w:rsid w:val="4C3031C9"/>
    <w:rsid w:val="4CA00002"/>
    <w:rsid w:val="4CB761B1"/>
    <w:rsid w:val="4CC23B4F"/>
    <w:rsid w:val="4CD73CA9"/>
    <w:rsid w:val="4DA04ECD"/>
    <w:rsid w:val="4DA95452"/>
    <w:rsid w:val="4DDE2322"/>
    <w:rsid w:val="4E28291C"/>
    <w:rsid w:val="4EE748AB"/>
    <w:rsid w:val="501F0390"/>
    <w:rsid w:val="51962E7E"/>
    <w:rsid w:val="528007D6"/>
    <w:rsid w:val="52981556"/>
    <w:rsid w:val="529C765A"/>
    <w:rsid w:val="53AC206F"/>
    <w:rsid w:val="53C62E9E"/>
    <w:rsid w:val="53E83A6F"/>
    <w:rsid w:val="53FA3B7F"/>
    <w:rsid w:val="543A7D81"/>
    <w:rsid w:val="5476534C"/>
    <w:rsid w:val="54BF5241"/>
    <w:rsid w:val="551C1825"/>
    <w:rsid w:val="5544714D"/>
    <w:rsid w:val="55AA26FB"/>
    <w:rsid w:val="55B144B1"/>
    <w:rsid w:val="55D860F9"/>
    <w:rsid w:val="578920EC"/>
    <w:rsid w:val="580B28BC"/>
    <w:rsid w:val="58734AC5"/>
    <w:rsid w:val="593F2A6B"/>
    <w:rsid w:val="5A2C1BA5"/>
    <w:rsid w:val="5A631B29"/>
    <w:rsid w:val="5AF34730"/>
    <w:rsid w:val="5C152022"/>
    <w:rsid w:val="5C8953EC"/>
    <w:rsid w:val="5CCB220D"/>
    <w:rsid w:val="5CDF1A14"/>
    <w:rsid w:val="5D201ADF"/>
    <w:rsid w:val="5DB93FCB"/>
    <w:rsid w:val="5E145EDD"/>
    <w:rsid w:val="5E2D6BFF"/>
    <w:rsid w:val="5F255919"/>
    <w:rsid w:val="5F493FB5"/>
    <w:rsid w:val="5FD33DE3"/>
    <w:rsid w:val="60F41C8B"/>
    <w:rsid w:val="618C27C6"/>
    <w:rsid w:val="61A3697F"/>
    <w:rsid w:val="61B04B3A"/>
    <w:rsid w:val="62075CA4"/>
    <w:rsid w:val="627434B6"/>
    <w:rsid w:val="627A0492"/>
    <w:rsid w:val="62D27531"/>
    <w:rsid w:val="62DB1D8A"/>
    <w:rsid w:val="633074F0"/>
    <w:rsid w:val="6364216D"/>
    <w:rsid w:val="63F4751C"/>
    <w:rsid w:val="63F915C9"/>
    <w:rsid w:val="63FB7CF2"/>
    <w:rsid w:val="6453660C"/>
    <w:rsid w:val="64967F72"/>
    <w:rsid w:val="64F525BC"/>
    <w:rsid w:val="65112F68"/>
    <w:rsid w:val="653855D8"/>
    <w:rsid w:val="65910757"/>
    <w:rsid w:val="664A2FDD"/>
    <w:rsid w:val="665E5AE1"/>
    <w:rsid w:val="66FE4C20"/>
    <w:rsid w:val="67C173A9"/>
    <w:rsid w:val="687F0ABE"/>
    <w:rsid w:val="68C565AB"/>
    <w:rsid w:val="68D92756"/>
    <w:rsid w:val="6AC94379"/>
    <w:rsid w:val="6AEB1C35"/>
    <w:rsid w:val="6B122D68"/>
    <w:rsid w:val="6B4B0024"/>
    <w:rsid w:val="6B6472B2"/>
    <w:rsid w:val="6B704CC4"/>
    <w:rsid w:val="6BA43033"/>
    <w:rsid w:val="6C092AE3"/>
    <w:rsid w:val="6C1A3D5A"/>
    <w:rsid w:val="6C262BCA"/>
    <w:rsid w:val="6D5C5170"/>
    <w:rsid w:val="6DA44604"/>
    <w:rsid w:val="6DB278B2"/>
    <w:rsid w:val="6DF3084D"/>
    <w:rsid w:val="6E1352BD"/>
    <w:rsid w:val="6E710F17"/>
    <w:rsid w:val="6E9364FD"/>
    <w:rsid w:val="6EAE53FF"/>
    <w:rsid w:val="6F10430A"/>
    <w:rsid w:val="6F8F110C"/>
    <w:rsid w:val="6FD81785"/>
    <w:rsid w:val="6FF80774"/>
    <w:rsid w:val="703D09F0"/>
    <w:rsid w:val="71220CD6"/>
    <w:rsid w:val="71573D66"/>
    <w:rsid w:val="71A65CFF"/>
    <w:rsid w:val="71C27684"/>
    <w:rsid w:val="72802DFA"/>
    <w:rsid w:val="72991D91"/>
    <w:rsid w:val="72C16881"/>
    <w:rsid w:val="73916C73"/>
    <w:rsid w:val="748B4D75"/>
    <w:rsid w:val="750C08F7"/>
    <w:rsid w:val="75A54A51"/>
    <w:rsid w:val="76401E53"/>
    <w:rsid w:val="7659645A"/>
    <w:rsid w:val="767B479B"/>
    <w:rsid w:val="775107F8"/>
    <w:rsid w:val="79230A03"/>
    <w:rsid w:val="7ADF6F89"/>
    <w:rsid w:val="7BD770CC"/>
    <w:rsid w:val="7CD00DC2"/>
    <w:rsid w:val="7CEA1729"/>
    <w:rsid w:val="7CF34F91"/>
    <w:rsid w:val="7D536056"/>
    <w:rsid w:val="7DC0422C"/>
    <w:rsid w:val="7EA9327E"/>
    <w:rsid w:val="7EB348B6"/>
    <w:rsid w:val="7FE33BE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uiPriority="39" w:semiHidden="0" w:name="toc 8"/>
    <w:lsdException w:qFormat="1" w:uiPriority="39"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8"/>
    <w:qFormat/>
    <w:uiPriority w:val="0"/>
    <w:pPr>
      <w:keepNext/>
      <w:keepLines/>
      <w:numPr>
        <w:ilvl w:val="0"/>
        <w:numId w:val="1"/>
      </w:numPr>
      <w:spacing w:after="120"/>
      <w:jc w:val="left"/>
      <w:outlineLvl w:val="0"/>
    </w:pPr>
    <w:rPr>
      <w:b/>
      <w:kern w:val="44"/>
      <w:szCs w:val="20"/>
    </w:rPr>
  </w:style>
  <w:style w:type="paragraph" w:styleId="3">
    <w:name w:val="heading 2"/>
    <w:basedOn w:val="1"/>
    <w:next w:val="1"/>
    <w:link w:val="84"/>
    <w:qFormat/>
    <w:uiPriority w:val="0"/>
    <w:pPr>
      <w:keepNext/>
      <w:keepLines/>
      <w:numPr>
        <w:ilvl w:val="1"/>
        <w:numId w:val="1"/>
      </w:numPr>
      <w:spacing w:before="50" w:beforeLines="50" w:line="0" w:lineRule="atLeast"/>
      <w:ind w:right="527"/>
      <w:jc w:val="left"/>
      <w:outlineLvl w:val="1"/>
    </w:pPr>
    <w:rPr>
      <w:b/>
      <w:szCs w:val="20"/>
      <w:lang w:val="zh-CN"/>
    </w:rPr>
  </w:style>
  <w:style w:type="paragraph" w:styleId="4">
    <w:name w:val="heading 3"/>
    <w:basedOn w:val="1"/>
    <w:next w:val="1"/>
    <w:link w:val="64"/>
    <w:qFormat/>
    <w:uiPriority w:val="0"/>
    <w:pPr>
      <w:keepNext/>
      <w:keepLines/>
      <w:numPr>
        <w:ilvl w:val="2"/>
        <w:numId w:val="1"/>
      </w:numPr>
      <w:outlineLvl w:val="2"/>
    </w:pPr>
    <w:rPr>
      <w:rFonts w:ascii="Times New Roman" w:hAnsi="Times New Roman" w:eastAsia="宋体"/>
      <w:szCs w:val="20"/>
      <w:lang w:val="zh-CN"/>
    </w:rPr>
  </w:style>
  <w:style w:type="paragraph" w:styleId="5">
    <w:name w:val="heading 4"/>
    <w:basedOn w:val="1"/>
    <w:next w:val="1"/>
    <w:link w:val="74"/>
    <w:qFormat/>
    <w:uiPriority w:val="0"/>
    <w:pPr>
      <w:keepNext/>
      <w:keepLines/>
      <w:numPr>
        <w:ilvl w:val="3"/>
        <w:numId w:val="1"/>
      </w:numPr>
      <w:spacing w:before="25" w:beforeLines="25" w:line="0" w:lineRule="atLeast"/>
      <w:outlineLvl w:val="3"/>
    </w:pPr>
    <w:rPr>
      <w:rFonts w:ascii="Times New Roman" w:hAnsi="Times New Roman" w:eastAsia="宋体"/>
      <w:szCs w:val="20"/>
    </w:rPr>
  </w:style>
  <w:style w:type="paragraph" w:styleId="6">
    <w:name w:val="heading 5"/>
    <w:basedOn w:val="1"/>
    <w:next w:val="1"/>
    <w:link w:val="67"/>
    <w:qFormat/>
    <w:uiPriority w:val="0"/>
    <w:pPr>
      <w:keepNext/>
      <w:keepLines/>
      <w:numPr>
        <w:ilvl w:val="4"/>
        <w:numId w:val="1"/>
      </w:numPr>
      <w:tabs>
        <w:tab w:val="left" w:pos="1050"/>
      </w:tabs>
      <w:spacing w:line="0" w:lineRule="atLeast"/>
      <w:outlineLvl w:val="4"/>
    </w:pPr>
    <w:rPr>
      <w:szCs w:val="20"/>
    </w:rPr>
  </w:style>
  <w:style w:type="paragraph" w:styleId="7">
    <w:name w:val="heading 6"/>
    <w:basedOn w:val="1"/>
    <w:next w:val="1"/>
    <w:link w:val="91"/>
    <w:qFormat/>
    <w:uiPriority w:val="0"/>
    <w:pPr>
      <w:keepNext/>
      <w:keepLines/>
      <w:numPr>
        <w:ilvl w:val="5"/>
        <w:numId w:val="1"/>
      </w:numPr>
      <w:outlineLvl w:val="5"/>
    </w:pPr>
    <w:rPr>
      <w:rFonts w:ascii="楷体_GB2312" w:hAnsi="Arial" w:eastAsia="楷体_GB2312"/>
      <w:sz w:val="28"/>
      <w:szCs w:val="20"/>
    </w:rPr>
  </w:style>
  <w:style w:type="paragraph" w:styleId="8">
    <w:name w:val="heading 7"/>
    <w:basedOn w:val="1"/>
    <w:next w:val="1"/>
    <w:link w:val="77"/>
    <w:qFormat/>
    <w:uiPriority w:val="0"/>
    <w:pPr>
      <w:keepNext/>
      <w:keepLines/>
      <w:numPr>
        <w:ilvl w:val="6"/>
        <w:numId w:val="1"/>
      </w:numPr>
      <w:outlineLvl w:val="6"/>
    </w:pPr>
    <w:rPr>
      <w:rFonts w:ascii="楷体_GB2312" w:eastAsia="楷体_GB2312"/>
      <w:sz w:val="28"/>
      <w:szCs w:val="20"/>
    </w:rPr>
  </w:style>
  <w:style w:type="paragraph" w:styleId="9">
    <w:name w:val="heading 8"/>
    <w:basedOn w:val="1"/>
    <w:next w:val="1"/>
    <w:link w:val="81"/>
    <w:qFormat/>
    <w:uiPriority w:val="0"/>
    <w:pPr>
      <w:keepNext/>
      <w:keepLines/>
      <w:numPr>
        <w:ilvl w:val="7"/>
        <w:numId w:val="1"/>
      </w:numPr>
      <w:spacing w:before="240" w:after="64" w:line="320" w:lineRule="atLeast"/>
      <w:outlineLvl w:val="7"/>
    </w:pPr>
    <w:rPr>
      <w:rFonts w:ascii="Arial" w:hAnsi="Arial" w:eastAsia="黑体"/>
      <w:sz w:val="24"/>
      <w:szCs w:val="20"/>
    </w:rPr>
  </w:style>
  <w:style w:type="paragraph" w:styleId="10">
    <w:name w:val="heading 9"/>
    <w:basedOn w:val="1"/>
    <w:next w:val="1"/>
    <w:link w:val="70"/>
    <w:qFormat/>
    <w:uiPriority w:val="0"/>
    <w:pPr>
      <w:keepNext/>
      <w:keepLines/>
      <w:numPr>
        <w:ilvl w:val="8"/>
        <w:numId w:val="1"/>
      </w:numPr>
      <w:spacing w:before="240" w:after="64" w:line="320" w:lineRule="atLeast"/>
      <w:outlineLvl w:val="8"/>
    </w:pPr>
    <w:rPr>
      <w:rFonts w:ascii="Arial" w:hAnsi="Arial" w:eastAsia="黑体"/>
      <w:sz w:val="24"/>
      <w:szCs w:val="20"/>
    </w:rPr>
  </w:style>
  <w:style w:type="character" w:default="1" w:styleId="37">
    <w:name w:val="Default Paragraph Font"/>
    <w:semiHidden/>
    <w:uiPriority w:val="0"/>
  </w:style>
  <w:style w:type="table" w:default="1" w:styleId="44">
    <w:name w:val="Normal Table"/>
    <w:semiHidden/>
    <w:qFormat/>
    <w:uiPriority w:val="0"/>
    <w:tblPr>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65"/>
    <w:qFormat/>
    <w:uiPriority w:val="0"/>
    <w:rPr>
      <w:b/>
      <w:bCs/>
    </w:rPr>
  </w:style>
  <w:style w:type="paragraph" w:styleId="12">
    <w:name w:val="annotation text"/>
    <w:basedOn w:val="1"/>
    <w:link w:val="85"/>
    <w:qFormat/>
    <w:uiPriority w:val="0"/>
    <w:pPr>
      <w:jc w:val="left"/>
    </w:pPr>
  </w:style>
  <w:style w:type="paragraph" w:styleId="13">
    <w:name w:val="toc 7"/>
    <w:basedOn w:val="1"/>
    <w:next w:val="1"/>
    <w:unhideWhenUsed/>
    <w:qFormat/>
    <w:uiPriority w:val="39"/>
    <w:pPr>
      <w:ind w:left="2520" w:leftChars="1200"/>
    </w:pPr>
    <w:rPr>
      <w:rFonts w:ascii="Calibri" w:hAnsi="Calibri" w:eastAsia="宋体" w:cs="Times New Roman"/>
      <w:szCs w:val="22"/>
    </w:rPr>
  </w:style>
  <w:style w:type="paragraph" w:styleId="14">
    <w:name w:val="Normal Indent"/>
    <w:basedOn w:val="1"/>
    <w:qFormat/>
    <w:uiPriority w:val="0"/>
    <w:pPr>
      <w:spacing w:line="240" w:lineRule="atLeast"/>
      <w:ind w:left="900" w:hanging="900"/>
      <w:jc w:val="left"/>
    </w:pPr>
    <w:rPr>
      <w:rFonts w:ascii="宋体"/>
      <w:snapToGrid w:val="0"/>
      <w:kern w:val="0"/>
      <w:sz w:val="20"/>
      <w:szCs w:val="20"/>
    </w:rPr>
  </w:style>
  <w:style w:type="paragraph" w:styleId="15">
    <w:name w:val="List Bullet"/>
    <w:basedOn w:val="1"/>
    <w:qFormat/>
    <w:uiPriority w:val="0"/>
    <w:pPr>
      <w:numPr>
        <w:ilvl w:val="0"/>
        <w:numId w:val="2"/>
      </w:numPr>
      <w:contextualSpacing/>
    </w:pPr>
  </w:style>
  <w:style w:type="paragraph" w:styleId="16">
    <w:name w:val="Document Map"/>
    <w:basedOn w:val="1"/>
    <w:link w:val="69"/>
    <w:semiHidden/>
    <w:qFormat/>
    <w:uiPriority w:val="0"/>
    <w:pPr>
      <w:shd w:val="clear" w:color="auto" w:fill="000080"/>
    </w:pPr>
  </w:style>
  <w:style w:type="paragraph" w:styleId="17">
    <w:name w:val="List Bullet 3"/>
    <w:basedOn w:val="18"/>
    <w:uiPriority w:val="0"/>
    <w:pPr>
      <w:numPr>
        <w:ilvl w:val="2"/>
        <w:numId w:val="3"/>
      </w:numPr>
      <w:tabs>
        <w:tab w:val="left" w:pos="420"/>
        <w:tab w:val="left" w:pos="2410"/>
        <w:tab w:val="clear" w:pos="5568"/>
      </w:tabs>
      <w:ind w:left="2835" w:hanging="283"/>
    </w:pPr>
  </w:style>
  <w:style w:type="paragraph" w:styleId="18">
    <w:name w:val="List Bullet 2"/>
    <w:basedOn w:val="15"/>
    <w:qFormat/>
    <w:uiPriority w:val="0"/>
    <w:pPr>
      <w:widowControl/>
      <w:numPr>
        <w:ilvl w:val="0"/>
        <w:numId w:val="3"/>
      </w:numPr>
      <w:tabs>
        <w:tab w:val="left" w:pos="2410"/>
        <w:tab w:val="clear" w:pos="7488"/>
      </w:tabs>
      <w:spacing w:before="100" w:beforeAutospacing="1" w:after="100" w:afterAutospacing="1"/>
      <w:ind w:left="2410" w:hanging="425"/>
    </w:pPr>
    <w:rPr>
      <w:rFonts w:ascii="Arial" w:hAnsi="Arial"/>
      <w:kern w:val="0"/>
      <w:sz w:val="22"/>
      <w:szCs w:val="20"/>
      <w:lang w:val="en-AU"/>
    </w:rPr>
  </w:style>
  <w:style w:type="paragraph" w:styleId="19">
    <w:name w:val="Body Text"/>
    <w:basedOn w:val="1"/>
    <w:link w:val="66"/>
    <w:qFormat/>
    <w:uiPriority w:val="0"/>
    <w:rPr>
      <w:rFonts w:eastAsia="楷体_GB2312"/>
      <w:sz w:val="24"/>
      <w:szCs w:val="20"/>
    </w:rPr>
  </w:style>
  <w:style w:type="paragraph" w:styleId="20">
    <w:name w:val="Body Text Indent"/>
    <w:basedOn w:val="1"/>
    <w:link w:val="72"/>
    <w:uiPriority w:val="0"/>
    <w:pPr>
      <w:spacing w:after="120"/>
      <w:ind w:left="420" w:leftChars="200"/>
    </w:pPr>
  </w:style>
  <w:style w:type="paragraph" w:styleId="21">
    <w:name w:val="toc 5"/>
    <w:basedOn w:val="1"/>
    <w:next w:val="1"/>
    <w:unhideWhenUsed/>
    <w:qFormat/>
    <w:uiPriority w:val="39"/>
    <w:pPr>
      <w:ind w:left="1680" w:leftChars="800"/>
    </w:pPr>
    <w:rPr>
      <w:rFonts w:ascii="Calibri" w:hAnsi="Calibri" w:eastAsia="宋体" w:cs="Times New Roman"/>
      <w:szCs w:val="22"/>
    </w:rPr>
  </w:style>
  <w:style w:type="paragraph" w:styleId="22">
    <w:name w:val="toc 3"/>
    <w:basedOn w:val="1"/>
    <w:next w:val="1"/>
    <w:qFormat/>
    <w:uiPriority w:val="39"/>
    <w:pPr>
      <w:tabs>
        <w:tab w:val="left" w:pos="1680"/>
        <w:tab w:val="right" w:leader="dot" w:pos="8296"/>
      </w:tabs>
      <w:ind w:left="840" w:leftChars="400"/>
    </w:pPr>
    <w:rPr>
      <w:bCs/>
    </w:rPr>
  </w:style>
  <w:style w:type="paragraph" w:styleId="23">
    <w:name w:val="toc 8"/>
    <w:basedOn w:val="1"/>
    <w:next w:val="1"/>
    <w:unhideWhenUsed/>
    <w:uiPriority w:val="39"/>
    <w:pPr>
      <w:ind w:left="2940" w:leftChars="1400"/>
    </w:pPr>
    <w:rPr>
      <w:rFonts w:ascii="Calibri" w:hAnsi="Calibri" w:eastAsia="宋体" w:cs="Times New Roman"/>
      <w:szCs w:val="22"/>
    </w:rPr>
  </w:style>
  <w:style w:type="paragraph" w:styleId="24">
    <w:name w:val="Body Text Indent 2"/>
    <w:basedOn w:val="1"/>
    <w:link w:val="83"/>
    <w:qFormat/>
    <w:uiPriority w:val="0"/>
    <w:pPr>
      <w:spacing w:line="360" w:lineRule="auto"/>
      <w:ind w:firstLine="420"/>
    </w:pPr>
  </w:style>
  <w:style w:type="paragraph" w:styleId="25">
    <w:name w:val="Balloon Text"/>
    <w:basedOn w:val="1"/>
    <w:link w:val="75"/>
    <w:qFormat/>
    <w:uiPriority w:val="0"/>
    <w:rPr>
      <w:sz w:val="18"/>
      <w:szCs w:val="18"/>
    </w:rPr>
  </w:style>
  <w:style w:type="paragraph" w:styleId="26">
    <w:name w:val="footer"/>
    <w:basedOn w:val="1"/>
    <w:link w:val="68"/>
    <w:qFormat/>
    <w:uiPriority w:val="0"/>
    <w:pPr>
      <w:tabs>
        <w:tab w:val="center" w:pos="4153"/>
        <w:tab w:val="right" w:pos="8306"/>
      </w:tabs>
      <w:snapToGrid w:val="0"/>
      <w:jc w:val="left"/>
    </w:pPr>
    <w:rPr>
      <w:sz w:val="18"/>
      <w:szCs w:val="18"/>
    </w:rPr>
  </w:style>
  <w:style w:type="paragraph" w:styleId="27">
    <w:name w:val="header"/>
    <w:basedOn w:val="1"/>
    <w:link w:val="76"/>
    <w:uiPriority w:val="99"/>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style>
  <w:style w:type="paragraph" w:styleId="29">
    <w:name w:val="toc 4"/>
    <w:basedOn w:val="1"/>
    <w:next w:val="1"/>
    <w:unhideWhenUsed/>
    <w:qFormat/>
    <w:uiPriority w:val="39"/>
    <w:pPr>
      <w:ind w:left="1260" w:leftChars="600"/>
    </w:pPr>
    <w:rPr>
      <w:rFonts w:ascii="Calibri" w:hAnsi="Calibri" w:eastAsia="宋体" w:cs="Times New Roman"/>
      <w:szCs w:val="22"/>
    </w:rPr>
  </w:style>
  <w:style w:type="paragraph" w:styleId="30">
    <w:name w:val="footnote text"/>
    <w:basedOn w:val="1"/>
    <w:link w:val="90"/>
    <w:uiPriority w:val="0"/>
    <w:pPr>
      <w:snapToGrid w:val="0"/>
      <w:jc w:val="left"/>
    </w:pPr>
    <w:rPr>
      <w:sz w:val="18"/>
      <w:szCs w:val="18"/>
    </w:rPr>
  </w:style>
  <w:style w:type="paragraph" w:styleId="31">
    <w:name w:val="toc 6"/>
    <w:basedOn w:val="1"/>
    <w:next w:val="1"/>
    <w:unhideWhenUsed/>
    <w:uiPriority w:val="39"/>
    <w:pPr>
      <w:ind w:left="2100" w:leftChars="1000"/>
    </w:pPr>
    <w:rPr>
      <w:rFonts w:ascii="Calibri" w:hAnsi="Calibri" w:eastAsia="宋体" w:cs="Times New Roman"/>
      <w:szCs w:val="22"/>
    </w:rPr>
  </w:style>
  <w:style w:type="paragraph" w:styleId="32">
    <w:name w:val="toc 2"/>
    <w:basedOn w:val="1"/>
    <w:next w:val="1"/>
    <w:qFormat/>
    <w:uiPriority w:val="39"/>
    <w:pPr>
      <w:tabs>
        <w:tab w:val="left" w:pos="1260"/>
        <w:tab w:val="right" w:leader="dot" w:pos="8296"/>
      </w:tabs>
      <w:ind w:left="420" w:leftChars="200"/>
    </w:pPr>
    <w:rPr>
      <w:b/>
    </w:rPr>
  </w:style>
  <w:style w:type="paragraph" w:styleId="33">
    <w:name w:val="toc 9"/>
    <w:basedOn w:val="1"/>
    <w:next w:val="1"/>
    <w:unhideWhenUsed/>
    <w:qFormat/>
    <w:uiPriority w:val="39"/>
    <w:pPr>
      <w:ind w:left="3360" w:leftChars="1600"/>
    </w:pPr>
    <w:rPr>
      <w:rFonts w:ascii="Calibri" w:hAnsi="Calibri" w:eastAsia="宋体" w:cs="Times New Roman"/>
      <w:szCs w:val="22"/>
    </w:rPr>
  </w:style>
  <w:style w:type="paragraph" w:styleId="34">
    <w:name w:val="HTML Preformatted"/>
    <w:basedOn w:val="1"/>
    <w:link w:val="8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3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36">
    <w:name w:val="Title"/>
    <w:basedOn w:val="1"/>
    <w:next w:val="1"/>
    <w:link w:val="80"/>
    <w:qFormat/>
    <w:uiPriority w:val="0"/>
    <w:pPr>
      <w:spacing w:before="240" w:after="60"/>
      <w:jc w:val="center"/>
      <w:outlineLvl w:val="0"/>
    </w:pPr>
    <w:rPr>
      <w:rFonts w:ascii="Cambria" w:hAnsi="Cambria" w:cs="Times New Roman"/>
      <w:b/>
      <w:bCs/>
      <w:sz w:val="32"/>
      <w:szCs w:val="32"/>
    </w:rPr>
  </w:style>
  <w:style w:type="character" w:styleId="38">
    <w:name w:val="Strong"/>
    <w:qFormat/>
    <w:uiPriority w:val="22"/>
    <w:rPr>
      <w:b/>
      <w:bCs/>
    </w:rPr>
  </w:style>
  <w:style w:type="character" w:styleId="39">
    <w:name w:val="page number"/>
    <w:basedOn w:val="37"/>
    <w:qFormat/>
    <w:uiPriority w:val="0"/>
  </w:style>
  <w:style w:type="character" w:styleId="40">
    <w:name w:val="FollowedHyperlink"/>
    <w:qFormat/>
    <w:uiPriority w:val="0"/>
    <w:rPr>
      <w:color w:val="800080"/>
      <w:u w:val="single"/>
    </w:rPr>
  </w:style>
  <w:style w:type="character" w:styleId="41">
    <w:name w:val="Hyperlink"/>
    <w:qFormat/>
    <w:uiPriority w:val="99"/>
    <w:rPr>
      <w:color w:val="0000FF"/>
      <w:u w:val="single"/>
    </w:rPr>
  </w:style>
  <w:style w:type="character" w:styleId="42">
    <w:name w:val="annotation reference"/>
    <w:qFormat/>
    <w:uiPriority w:val="0"/>
    <w:rPr>
      <w:sz w:val="21"/>
      <w:szCs w:val="21"/>
    </w:rPr>
  </w:style>
  <w:style w:type="character" w:styleId="43">
    <w:name w:val="footnote reference"/>
    <w:qFormat/>
    <w:uiPriority w:val="0"/>
    <w:rPr>
      <w:vertAlign w:val="superscript"/>
    </w:rPr>
  </w:style>
  <w:style w:type="table" w:styleId="45">
    <w:name w:val="Table Grid"/>
    <w:basedOn w:val="4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46">
    <w:name w:val="Table Theme"/>
    <w:basedOn w:val="4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47">
    <w:name w:val="Table Elegant"/>
    <w:basedOn w:val="44"/>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extDirection w:val="lrTb"/>
    </w:tcPr>
    <w:tblStylePr w:type="firstRow">
      <w:rPr>
        <w:caps/>
        <w:color w:val="auto"/>
      </w:rPr>
      <w:tblPr>
        <w:tblLayout w:type="fixed"/>
      </w:tblPr>
      <w:tcPr>
        <w:tcBorders>
          <w:top w:val="nil"/>
          <w:left w:val="nil"/>
          <w:bottom w:val="nil"/>
          <w:right w:val="nil"/>
          <w:insideH w:val="nil"/>
          <w:insideV w:val="nil"/>
          <w:tl2br w:val="nil"/>
          <w:tr2bl w:val="nil"/>
        </w:tcBorders>
        <w:textDirection w:val="lrTb"/>
      </w:tcPr>
    </w:tblStylePr>
  </w:style>
  <w:style w:type="paragraph" w:customStyle="1" w:styleId="48">
    <w:name w:val=" Char1 Char Char Char Char Char Char Char"/>
    <w:basedOn w:val="1"/>
    <w:qFormat/>
    <w:uiPriority w:val="0"/>
    <w:rPr>
      <w:rFonts w:ascii="Tahoma" w:hAnsi="Tahoma"/>
      <w:sz w:val="24"/>
      <w:szCs w:val="20"/>
    </w:rPr>
  </w:style>
  <w:style w:type="paragraph" w:customStyle="1" w:styleId="49">
    <w:name w:val="_Style 48"/>
    <w:basedOn w:val="1"/>
    <w:qFormat/>
    <w:uiPriority w:val="34"/>
    <w:pPr>
      <w:ind w:firstLine="420" w:firstLineChars="200"/>
    </w:pPr>
  </w:style>
  <w:style w:type="paragraph" w:customStyle="1" w:styleId="50">
    <w:name w:val="样式11"/>
    <w:basedOn w:val="6"/>
    <w:qFormat/>
    <w:uiPriority w:val="0"/>
    <w:pPr>
      <w:numPr>
        <w:ilvl w:val="0"/>
        <w:numId w:val="0"/>
      </w:numPr>
      <w:tabs>
        <w:tab w:val="clear" w:pos="1050"/>
      </w:tabs>
      <w:spacing w:before="280" w:after="290" w:line="376" w:lineRule="auto"/>
      <w:ind w:left="2125" w:hanging="425"/>
    </w:pPr>
    <w:rPr>
      <w:rFonts w:ascii="Calibri" w:hAnsi="Calibri"/>
      <w:b/>
      <w:bCs/>
      <w:sz w:val="28"/>
      <w:szCs w:val="28"/>
    </w:rPr>
  </w:style>
  <w:style w:type="paragraph" w:customStyle="1" w:styleId="51">
    <w:name w:val="Numbered list 2.3"/>
    <w:basedOn w:val="4"/>
    <w:next w:val="1"/>
    <w:qFormat/>
    <w:uiPriority w:val="0"/>
    <w:pPr>
      <w:keepLines w:val="0"/>
      <w:widowControl/>
      <w:numPr>
        <w:ilvl w:val="2"/>
        <w:numId w:val="4"/>
      </w:numPr>
      <w:tabs>
        <w:tab w:val="left" w:pos="1080"/>
      </w:tabs>
      <w:spacing w:before="240" w:after="60"/>
      <w:jc w:val="left"/>
    </w:pPr>
    <w:rPr>
      <w:rFonts w:ascii="Arial" w:hAnsi="Arial"/>
      <w:b/>
      <w:kern w:val="0"/>
      <w:sz w:val="22"/>
      <w:lang w:val="en-GB" w:eastAsia="en-US"/>
    </w:rPr>
  </w:style>
  <w:style w:type="paragraph" w:customStyle="1" w:styleId="52">
    <w:name w:val="Numbered list 2.4"/>
    <w:basedOn w:val="5"/>
    <w:next w:val="1"/>
    <w:qFormat/>
    <w:uiPriority w:val="0"/>
    <w:pPr>
      <w:keepLines w:val="0"/>
      <w:widowControl/>
      <w:numPr>
        <w:ilvl w:val="3"/>
        <w:numId w:val="4"/>
      </w:numPr>
      <w:tabs>
        <w:tab w:val="left" w:pos="1080"/>
        <w:tab w:val="left" w:pos="1440"/>
        <w:tab w:val="left" w:pos="1800"/>
      </w:tabs>
      <w:spacing w:before="240" w:beforeLines="0" w:after="60" w:line="240" w:lineRule="auto"/>
      <w:jc w:val="left"/>
    </w:pPr>
    <w:rPr>
      <w:rFonts w:ascii="Arial" w:hAnsi="Arial"/>
      <w:b/>
      <w:kern w:val="0"/>
      <w:sz w:val="20"/>
      <w:lang w:val="en-GB" w:eastAsia="en-US"/>
    </w:rPr>
  </w:style>
  <w:style w:type="paragraph" w:customStyle="1" w:styleId="53">
    <w:name w:val="样式13"/>
    <w:basedOn w:val="1"/>
    <w:link w:val="89"/>
    <w:qFormat/>
    <w:uiPriority w:val="0"/>
    <w:pPr>
      <w:keepNext/>
      <w:keepLines/>
      <w:numPr>
        <w:ilvl w:val="1"/>
        <w:numId w:val="5"/>
      </w:numPr>
      <w:spacing w:before="260" w:after="260" w:line="416" w:lineRule="auto"/>
      <w:outlineLvl w:val="1"/>
    </w:pPr>
    <w:rPr>
      <w:rFonts w:ascii="Cambria" w:hAnsi="Cambria"/>
      <w:b/>
      <w:bCs/>
      <w:sz w:val="32"/>
      <w:szCs w:val="32"/>
    </w:rPr>
  </w:style>
  <w:style w:type="paragraph" w:customStyle="1" w:styleId="54">
    <w:name w:val="项目3圆形"/>
    <w:basedOn w:val="20"/>
    <w:qFormat/>
    <w:uiPriority w:val="0"/>
    <w:pPr>
      <w:numPr>
        <w:ilvl w:val="0"/>
        <w:numId w:val="6"/>
      </w:numPr>
      <w:spacing w:after="0" w:line="360" w:lineRule="auto"/>
      <w:ind w:left="0" w:leftChars="0"/>
    </w:pPr>
    <w:rPr>
      <w:szCs w:val="20"/>
    </w:rPr>
  </w:style>
  <w:style w:type="paragraph" w:customStyle="1" w:styleId="55">
    <w:name w:val="样式10"/>
    <w:basedOn w:val="5"/>
    <w:qFormat/>
    <w:uiPriority w:val="0"/>
    <w:pPr>
      <w:numPr>
        <w:ilvl w:val="0"/>
        <w:numId w:val="0"/>
      </w:numPr>
      <w:spacing w:before="280" w:beforeLines="0" w:after="290" w:line="376" w:lineRule="auto"/>
      <w:ind w:left="1700" w:hanging="425"/>
    </w:pPr>
    <w:rPr>
      <w:rFonts w:ascii="Cambria" w:hAnsi="Cambria"/>
      <w:b/>
      <w:bCs/>
      <w:sz w:val="28"/>
      <w:szCs w:val="28"/>
    </w:rPr>
  </w:style>
  <w:style w:type="paragraph" w:customStyle="1" w:styleId="56">
    <w:name w:val="样式9"/>
    <w:basedOn w:val="4"/>
    <w:link w:val="71"/>
    <w:qFormat/>
    <w:uiPriority w:val="0"/>
    <w:pPr>
      <w:numPr>
        <w:ilvl w:val="2"/>
        <w:numId w:val="5"/>
      </w:numPr>
      <w:spacing w:before="260" w:after="260" w:line="415" w:lineRule="auto"/>
    </w:pPr>
    <w:rPr>
      <w:rFonts w:ascii="Calibri" w:hAnsi="Calibri"/>
      <w:b/>
      <w:bCs/>
      <w:sz w:val="32"/>
      <w:szCs w:val="32"/>
      <w:lang w:val="en-US"/>
    </w:rPr>
  </w:style>
  <w:style w:type="paragraph" w:customStyle="1" w:styleId="57">
    <w:name w:val="_Style 56"/>
    <w:qFormat/>
    <w:uiPriority w:val="1"/>
    <w:pPr>
      <w:widowControl w:val="0"/>
      <w:jc w:val="both"/>
    </w:pPr>
    <w:rPr>
      <w:rFonts w:ascii="Calibri" w:hAnsi="Calibri" w:eastAsia="宋体" w:cs="Times New Roman"/>
      <w:kern w:val="2"/>
      <w:sz w:val="21"/>
      <w:szCs w:val="22"/>
      <w:lang w:val="en-US" w:eastAsia="zh-CN" w:bidi="ar-SA"/>
    </w:rPr>
  </w:style>
  <w:style w:type="paragraph" w:customStyle="1" w:styleId="58">
    <w:name w:val="样式12"/>
    <w:basedOn w:val="2"/>
    <w:link w:val="73"/>
    <w:qFormat/>
    <w:uiPriority w:val="0"/>
    <w:pPr>
      <w:numPr>
        <w:ilvl w:val="0"/>
        <w:numId w:val="0"/>
      </w:numPr>
      <w:spacing w:before="340" w:after="330" w:line="578" w:lineRule="auto"/>
      <w:ind w:left="425" w:hanging="425"/>
      <w:jc w:val="both"/>
    </w:pPr>
    <w:rPr>
      <w:rFonts w:ascii="Calibri" w:hAnsi="Calibri"/>
      <w:bCs/>
      <w:sz w:val="44"/>
      <w:szCs w:val="44"/>
    </w:rPr>
  </w:style>
  <w:style w:type="paragraph" w:customStyle="1" w:styleId="59">
    <w:name w:val="列出段落1"/>
    <w:basedOn w:val="1"/>
    <w:link w:val="78"/>
    <w:qFormat/>
    <w:uiPriority w:val="0"/>
    <w:pPr>
      <w:ind w:firstLine="420" w:firstLineChars="200"/>
    </w:pPr>
    <w:rPr>
      <w:rFonts w:ascii="Calibri" w:hAnsi="Calibri"/>
      <w:szCs w:val="22"/>
    </w:rPr>
  </w:style>
  <w:style w:type="paragraph" w:customStyle="1" w:styleId="60">
    <w:name w:val="*Bullet 1"/>
    <w:semiHidden/>
    <w:qFormat/>
    <w:uiPriority w:val="0"/>
    <w:pPr>
      <w:numPr>
        <w:ilvl w:val="0"/>
        <w:numId w:val="7"/>
      </w:numPr>
      <w:adjustRightInd w:val="0"/>
      <w:snapToGrid w:val="0"/>
      <w:spacing w:before="100" w:beforeAutospacing="1" w:after="100" w:afterAutospacing="1"/>
      <w:ind w:right="220" w:rightChars="100"/>
    </w:pPr>
    <w:rPr>
      <w:rFonts w:ascii="宋体" w:hAnsi="宋体" w:eastAsia="宋体" w:cs="Times New Roman"/>
      <w:sz w:val="24"/>
      <w:szCs w:val="24"/>
      <w:lang w:val="en-AU" w:eastAsia="zh-CN" w:bidi="ar-SA"/>
    </w:rPr>
  </w:style>
  <w:style w:type="paragraph" w:customStyle="1" w:styleId="61">
    <w:name w:val="Char1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62">
    <w:name w:val=" Char1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63">
    <w:name w:val="标题1"/>
    <w:basedOn w:val="2"/>
    <w:qFormat/>
    <w:uiPriority w:val="0"/>
    <w:pPr>
      <w:numPr>
        <w:ilvl w:val="0"/>
        <w:numId w:val="8"/>
      </w:numPr>
      <w:spacing w:before="340" w:after="330" w:line="578" w:lineRule="auto"/>
      <w:jc w:val="both"/>
    </w:pPr>
    <w:rPr>
      <w:rFonts w:ascii="Calibri" w:hAnsi="Calibri"/>
      <w:bCs/>
      <w:sz w:val="44"/>
      <w:szCs w:val="44"/>
    </w:rPr>
  </w:style>
  <w:style w:type="character" w:customStyle="1" w:styleId="64">
    <w:name w:val="标题 3 Char"/>
    <w:link w:val="4"/>
    <w:qFormat/>
    <w:uiPriority w:val="0"/>
    <w:rPr>
      <w:rFonts w:ascii="Times New Roman" w:hAnsi="Times New Roman" w:eastAsia="宋体"/>
      <w:kern w:val="2"/>
      <w:sz w:val="21"/>
      <w:lang w:val="zh-CN"/>
    </w:rPr>
  </w:style>
  <w:style w:type="character" w:customStyle="1" w:styleId="65">
    <w:name w:val="批注主题 Char"/>
    <w:link w:val="11"/>
    <w:qFormat/>
    <w:uiPriority w:val="0"/>
    <w:rPr>
      <w:b/>
      <w:bCs/>
      <w:kern w:val="2"/>
      <w:sz w:val="21"/>
      <w:szCs w:val="24"/>
    </w:rPr>
  </w:style>
  <w:style w:type="character" w:customStyle="1" w:styleId="66">
    <w:name w:val="正文文本 Char"/>
    <w:link w:val="19"/>
    <w:qFormat/>
    <w:uiPriority w:val="0"/>
    <w:rPr>
      <w:rFonts w:eastAsia="楷体_GB2312"/>
      <w:kern w:val="2"/>
      <w:sz w:val="24"/>
    </w:rPr>
  </w:style>
  <w:style w:type="character" w:customStyle="1" w:styleId="67">
    <w:name w:val="标题 5 Char"/>
    <w:link w:val="6"/>
    <w:qFormat/>
    <w:uiPriority w:val="0"/>
    <w:rPr>
      <w:kern w:val="2"/>
      <w:sz w:val="21"/>
    </w:rPr>
  </w:style>
  <w:style w:type="character" w:customStyle="1" w:styleId="68">
    <w:name w:val="页脚 Char"/>
    <w:link w:val="26"/>
    <w:qFormat/>
    <w:uiPriority w:val="99"/>
    <w:rPr>
      <w:kern w:val="2"/>
      <w:sz w:val="18"/>
      <w:szCs w:val="18"/>
    </w:rPr>
  </w:style>
  <w:style w:type="character" w:customStyle="1" w:styleId="69">
    <w:name w:val="文档结构图 Char"/>
    <w:link w:val="16"/>
    <w:semiHidden/>
    <w:qFormat/>
    <w:uiPriority w:val="99"/>
    <w:rPr>
      <w:kern w:val="2"/>
      <w:sz w:val="21"/>
      <w:szCs w:val="24"/>
      <w:shd w:val="clear" w:color="auto" w:fill="000080"/>
    </w:rPr>
  </w:style>
  <w:style w:type="character" w:customStyle="1" w:styleId="70">
    <w:name w:val="标题 9 Char"/>
    <w:link w:val="10"/>
    <w:qFormat/>
    <w:uiPriority w:val="0"/>
    <w:rPr>
      <w:rFonts w:ascii="Arial" w:hAnsi="Arial" w:eastAsia="黑体"/>
      <w:kern w:val="2"/>
      <w:sz w:val="24"/>
    </w:rPr>
  </w:style>
  <w:style w:type="character" w:customStyle="1" w:styleId="71">
    <w:name w:val="样式9 Char"/>
    <w:link w:val="56"/>
    <w:qFormat/>
    <w:uiPriority w:val="0"/>
    <w:rPr>
      <w:rFonts w:ascii="Calibri" w:hAnsi="Calibri"/>
      <w:b/>
      <w:bCs/>
      <w:kern w:val="2"/>
      <w:sz w:val="32"/>
      <w:szCs w:val="32"/>
    </w:rPr>
  </w:style>
  <w:style w:type="character" w:customStyle="1" w:styleId="72">
    <w:name w:val="正文文本缩进 Char"/>
    <w:link w:val="20"/>
    <w:qFormat/>
    <w:uiPriority w:val="0"/>
    <w:rPr>
      <w:kern w:val="2"/>
      <w:sz w:val="21"/>
      <w:szCs w:val="24"/>
    </w:rPr>
  </w:style>
  <w:style w:type="character" w:customStyle="1" w:styleId="73">
    <w:name w:val="样式12 Char"/>
    <w:link w:val="58"/>
    <w:qFormat/>
    <w:uiPriority w:val="0"/>
    <w:rPr>
      <w:rFonts w:ascii="Calibri" w:hAnsi="Calibri"/>
      <w:b/>
      <w:bCs/>
      <w:kern w:val="44"/>
      <w:sz w:val="44"/>
      <w:szCs w:val="44"/>
    </w:rPr>
  </w:style>
  <w:style w:type="character" w:customStyle="1" w:styleId="74">
    <w:name w:val="标题 4 Char"/>
    <w:link w:val="5"/>
    <w:qFormat/>
    <w:uiPriority w:val="0"/>
    <w:rPr>
      <w:rFonts w:ascii="Times New Roman" w:hAnsi="Times New Roman" w:eastAsia="宋体"/>
      <w:kern w:val="2"/>
      <w:sz w:val="21"/>
    </w:rPr>
  </w:style>
  <w:style w:type="character" w:customStyle="1" w:styleId="75">
    <w:name w:val="批注框文本 Char"/>
    <w:link w:val="25"/>
    <w:qFormat/>
    <w:uiPriority w:val="99"/>
    <w:rPr>
      <w:kern w:val="2"/>
      <w:sz w:val="18"/>
      <w:szCs w:val="18"/>
    </w:rPr>
  </w:style>
  <w:style w:type="character" w:customStyle="1" w:styleId="76">
    <w:name w:val="页眉 Char"/>
    <w:link w:val="27"/>
    <w:qFormat/>
    <w:uiPriority w:val="99"/>
    <w:rPr>
      <w:kern w:val="2"/>
      <w:sz w:val="18"/>
      <w:szCs w:val="18"/>
    </w:rPr>
  </w:style>
  <w:style w:type="character" w:customStyle="1" w:styleId="77">
    <w:name w:val="标题 7 Char"/>
    <w:link w:val="8"/>
    <w:qFormat/>
    <w:uiPriority w:val="0"/>
    <w:rPr>
      <w:rFonts w:ascii="楷体_GB2312" w:eastAsia="楷体_GB2312"/>
      <w:kern w:val="2"/>
      <w:sz w:val="28"/>
    </w:rPr>
  </w:style>
  <w:style w:type="character" w:customStyle="1" w:styleId="78">
    <w:name w:val="列出段落 Char"/>
    <w:link w:val="59"/>
    <w:qFormat/>
    <w:uiPriority w:val="0"/>
    <w:rPr>
      <w:rFonts w:ascii="Calibri" w:hAnsi="Calibri"/>
      <w:kern w:val="2"/>
      <w:sz w:val="21"/>
      <w:szCs w:val="22"/>
    </w:rPr>
  </w:style>
  <w:style w:type="character" w:customStyle="1" w:styleId="79">
    <w:name w:val="EmailStyle61"/>
    <w:semiHidden/>
    <w:qFormat/>
    <w:uiPriority w:val="0"/>
    <w:rPr>
      <w:rFonts w:ascii="Arial" w:hAnsi="Arial" w:eastAsia="宋体" w:cs="Arial"/>
      <w:color w:val="auto"/>
      <w:sz w:val="18"/>
      <w:szCs w:val="20"/>
    </w:rPr>
  </w:style>
  <w:style w:type="character" w:customStyle="1" w:styleId="80">
    <w:name w:val="标题 Char"/>
    <w:link w:val="36"/>
    <w:qFormat/>
    <w:uiPriority w:val="0"/>
    <w:rPr>
      <w:rFonts w:ascii="Cambria" w:hAnsi="Cambria" w:cs="Times New Roman"/>
      <w:b/>
      <w:bCs/>
      <w:kern w:val="2"/>
      <w:sz w:val="32"/>
      <w:szCs w:val="32"/>
    </w:rPr>
  </w:style>
  <w:style w:type="character" w:customStyle="1" w:styleId="81">
    <w:name w:val="标题 8 Char"/>
    <w:link w:val="9"/>
    <w:qFormat/>
    <w:uiPriority w:val="0"/>
    <w:rPr>
      <w:rFonts w:ascii="Arial" w:hAnsi="Arial" w:eastAsia="黑体"/>
      <w:kern w:val="2"/>
      <w:sz w:val="24"/>
    </w:rPr>
  </w:style>
  <w:style w:type="character" w:customStyle="1" w:styleId="82">
    <w:name w:val="apple-converted-space"/>
    <w:qFormat/>
    <w:uiPriority w:val="0"/>
  </w:style>
  <w:style w:type="character" w:customStyle="1" w:styleId="83">
    <w:name w:val="正文文本缩进 2 Char"/>
    <w:link w:val="24"/>
    <w:qFormat/>
    <w:uiPriority w:val="0"/>
    <w:rPr>
      <w:kern w:val="2"/>
      <w:sz w:val="21"/>
      <w:szCs w:val="24"/>
    </w:rPr>
  </w:style>
  <w:style w:type="character" w:customStyle="1" w:styleId="84">
    <w:name w:val="标题 2 Char"/>
    <w:link w:val="3"/>
    <w:qFormat/>
    <w:uiPriority w:val="0"/>
    <w:rPr>
      <w:rFonts w:ascii="Times New Roman" w:hAnsi="Times New Roman" w:eastAsia="宋体"/>
      <w:b/>
      <w:kern w:val="2"/>
      <w:sz w:val="21"/>
      <w:lang w:val="zh-CN"/>
    </w:rPr>
  </w:style>
  <w:style w:type="character" w:customStyle="1" w:styleId="85">
    <w:name w:val="批注文字 Char"/>
    <w:link w:val="12"/>
    <w:qFormat/>
    <w:uiPriority w:val="0"/>
    <w:rPr>
      <w:kern w:val="2"/>
      <w:sz w:val="21"/>
      <w:szCs w:val="24"/>
    </w:rPr>
  </w:style>
  <w:style w:type="character" w:customStyle="1" w:styleId="86">
    <w:name w:val="HTML 预设格式 Char"/>
    <w:link w:val="34"/>
    <w:qFormat/>
    <w:uiPriority w:val="99"/>
    <w:rPr>
      <w:rFonts w:ascii="宋体" w:hAnsi="宋体" w:cs="宋体"/>
      <w:sz w:val="24"/>
      <w:szCs w:val="24"/>
    </w:rPr>
  </w:style>
  <w:style w:type="character" w:customStyle="1" w:styleId="87">
    <w:name w:val="EmailStyle451"/>
    <w:semiHidden/>
    <w:qFormat/>
    <w:uiPriority w:val="0"/>
    <w:rPr>
      <w:rFonts w:ascii="Arial" w:hAnsi="Arial" w:eastAsia="宋体" w:cs="Arial"/>
      <w:color w:val="auto"/>
      <w:sz w:val="18"/>
      <w:szCs w:val="20"/>
    </w:rPr>
  </w:style>
  <w:style w:type="character" w:customStyle="1" w:styleId="88">
    <w:name w:val="标题 1 Char"/>
    <w:link w:val="2"/>
    <w:qFormat/>
    <w:uiPriority w:val="0"/>
    <w:rPr>
      <w:rFonts w:ascii="Times New Roman" w:hAnsi="Times New Roman" w:eastAsia="宋体"/>
      <w:b/>
      <w:kern w:val="44"/>
      <w:sz w:val="21"/>
    </w:rPr>
  </w:style>
  <w:style w:type="character" w:customStyle="1" w:styleId="89">
    <w:name w:val="样式13 Char"/>
    <w:link w:val="53"/>
    <w:qFormat/>
    <w:uiPriority w:val="0"/>
    <w:rPr>
      <w:rFonts w:ascii="Cambria" w:hAnsi="Cambria"/>
      <w:b/>
      <w:bCs/>
      <w:kern w:val="2"/>
      <w:sz w:val="32"/>
      <w:szCs w:val="32"/>
    </w:rPr>
  </w:style>
  <w:style w:type="character" w:customStyle="1" w:styleId="90">
    <w:name w:val="脚注文本 Char"/>
    <w:link w:val="30"/>
    <w:qFormat/>
    <w:uiPriority w:val="0"/>
    <w:rPr>
      <w:kern w:val="2"/>
      <w:sz w:val="18"/>
      <w:szCs w:val="18"/>
    </w:rPr>
  </w:style>
  <w:style w:type="character" w:customStyle="1" w:styleId="91">
    <w:name w:val="标题 6 Char"/>
    <w:link w:val="7"/>
    <w:qFormat/>
    <w:uiPriority w:val="0"/>
    <w:rPr>
      <w:rFonts w:ascii="楷体_GB2312" w:hAnsi="Arial" w:eastAsia="楷体_GB2312"/>
      <w:kern w:val="2"/>
      <w:sz w:val="28"/>
    </w:rPr>
  </w:style>
  <w:style w:type="character" w:customStyle="1" w:styleId="92">
    <w:name w:val="User"/>
    <w:semiHidden/>
    <w:qFormat/>
    <w:uiPriority w:val="0"/>
    <w:rPr>
      <w:rFonts w:ascii="Arial" w:hAnsi="Arial" w:eastAsia="宋体" w:cs="Arial"/>
      <w:color w:val="auto"/>
      <w:sz w:val="18"/>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kingsoft\office6\templates\wps\zh_CN\my-note-templat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my-note-template.dot</Template>
  <Pages>1</Pages>
  <Words>0</Words>
  <Characters>0</Characters>
  <Lines>72</Lines>
  <Paragraphs>20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2017-03-18T09:30:00Z</dcterms:created>
  <dc:creator>bob</dc:creator>
  <cp:lastModifiedBy>bob</cp:lastModifiedBy>
  <dcterms:modified xsi:type="dcterms:W3CDTF">2017-03-18T10:23:33Z</dcterms:modified>
  <dc:title>HB-CS项目</dc:title>
  <cp:revision>2205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